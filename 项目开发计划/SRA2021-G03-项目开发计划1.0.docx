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DF16" w14:textId="77777777" w:rsidR="00204983" w:rsidRDefault="00204983">
      <w:pPr>
        <w:widowControl/>
        <w:autoSpaceDE w:val="0"/>
        <w:autoSpaceDN w:val="0"/>
        <w:spacing w:line="360" w:lineRule="auto"/>
        <w:jc w:val="right"/>
        <w:textAlignment w:val="bottom"/>
        <w:rPr>
          <w:rFonts w:ascii="Arial" w:hAnsi="Arial"/>
          <w:b/>
        </w:rPr>
      </w:pPr>
    </w:p>
    <w:p w14:paraId="3D80DF17" w14:textId="77777777" w:rsidR="00204983" w:rsidRDefault="00EB62CF">
      <w:pPr>
        <w:pStyle w:val="1"/>
        <w:spacing w:line="360" w:lineRule="auto"/>
        <w:jc w:val="center"/>
      </w:pPr>
      <w:r>
        <w:rPr>
          <w:rFonts w:hint="eastAsia"/>
        </w:rPr>
        <w:t>云端知识库</w:t>
      </w:r>
      <w:r>
        <w:rPr>
          <w:rFonts w:hint="eastAsia"/>
        </w:rPr>
        <w:t>APP</w:t>
      </w:r>
    </w:p>
    <w:p w14:paraId="3D80DF18" w14:textId="77777777" w:rsidR="00204983" w:rsidRDefault="00EB62CF">
      <w:pPr>
        <w:widowControl/>
        <w:autoSpaceDE w:val="0"/>
        <w:autoSpaceDN w:val="0"/>
        <w:spacing w:line="360" w:lineRule="auto"/>
        <w:jc w:val="center"/>
        <w:textAlignment w:val="bottom"/>
        <w:rPr>
          <w:b/>
          <w:sz w:val="36"/>
        </w:rPr>
      </w:pPr>
      <w:r>
        <w:rPr>
          <w:rFonts w:hint="eastAsia"/>
          <w:b/>
          <w:sz w:val="36"/>
        </w:rPr>
        <w:t>项目开发计划</w:t>
      </w:r>
    </w:p>
    <w:p w14:paraId="3D80DF19" w14:textId="77777777" w:rsidR="00204983" w:rsidRDefault="00EB62CF">
      <w:pPr>
        <w:widowControl/>
        <w:autoSpaceDE w:val="0"/>
        <w:autoSpaceDN w:val="0"/>
        <w:spacing w:line="360" w:lineRule="auto"/>
        <w:jc w:val="center"/>
        <w:textAlignment w:val="bottom"/>
        <w:rPr>
          <w:rFonts w:ascii="Symbol" w:hAnsi="Symbol" w:hint="eastAsia"/>
          <w:b/>
          <w:sz w:val="30"/>
        </w:rPr>
      </w:pPr>
      <w:r>
        <w:rPr>
          <w:rFonts w:ascii="Symbol" w:hAnsi="Symbol" w:hint="eastAsia"/>
          <w:b/>
          <w:noProof/>
          <w:sz w:val="30"/>
        </w:rPr>
        <w:drawing>
          <wp:inline distT="0" distB="0" distL="114300" distR="114300" wp14:anchorId="3D80E21E" wp14:editId="3D80E21F">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3D80DF1A" w14:textId="77777777" w:rsidR="00204983" w:rsidRDefault="00204983">
      <w:pPr>
        <w:widowControl/>
        <w:autoSpaceDE w:val="0"/>
        <w:autoSpaceDN w:val="0"/>
        <w:spacing w:line="360" w:lineRule="auto"/>
        <w:textAlignment w:val="bottom"/>
        <w:rPr>
          <w:rFonts w:ascii="Symbol" w:hAnsi="Symbol" w:hint="eastAsia"/>
          <w:b/>
          <w:sz w:val="30"/>
        </w:rPr>
      </w:pPr>
    </w:p>
    <w:p w14:paraId="3D80DF1B" w14:textId="77777777" w:rsidR="00204983" w:rsidRDefault="00EB62CF">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3D80DF1C" w14:textId="77777777" w:rsidR="00204983" w:rsidRDefault="00EB62CF">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3D80DF1D" w14:textId="77777777" w:rsidR="00204983" w:rsidRDefault="00204983">
      <w:pPr>
        <w:widowControl/>
        <w:autoSpaceDE w:val="0"/>
        <w:autoSpaceDN w:val="0"/>
        <w:spacing w:line="360" w:lineRule="auto"/>
        <w:jc w:val="center"/>
        <w:textAlignment w:val="bottom"/>
        <w:rPr>
          <w:rFonts w:ascii="宋体" w:hAnsi="Arial"/>
          <w:b/>
          <w:sz w:val="32"/>
        </w:rPr>
      </w:pPr>
    </w:p>
    <w:p w14:paraId="3D80DF1E" w14:textId="77777777" w:rsidR="00204983" w:rsidRDefault="00EB62CF">
      <w:pPr>
        <w:rPr>
          <w:rFonts w:ascii="等线 Light" w:eastAsia="等线 Light"/>
          <w:sz w:val="30"/>
          <w:szCs w:val="30"/>
        </w:rPr>
      </w:pPr>
      <w:bookmarkStart w:id="0" w:name="_Toc21010"/>
      <w:r>
        <w:rPr>
          <w:rFonts w:ascii="等线 Light" w:eastAsia="等线 Light" w:hint="eastAsia"/>
          <w:sz w:val="30"/>
          <w:szCs w:val="30"/>
        </w:rPr>
        <w:br w:type="page"/>
      </w:r>
    </w:p>
    <w:p w14:paraId="3D80DF1F" w14:textId="77777777" w:rsidR="00204983" w:rsidRDefault="00EB62CF">
      <w:pPr>
        <w:pStyle w:val="1"/>
        <w:ind w:left="432" w:hanging="432"/>
        <w:jc w:val="center"/>
        <w:rPr>
          <w:rFonts w:ascii="等线 Light" w:eastAsia="等线 Light"/>
          <w:sz w:val="30"/>
          <w:szCs w:val="30"/>
        </w:rPr>
      </w:pPr>
      <w:r>
        <w:rPr>
          <w:rFonts w:ascii="等线 Light" w:eastAsia="等线 Light" w:hint="eastAsia"/>
          <w:sz w:val="30"/>
          <w:szCs w:val="30"/>
        </w:rPr>
        <w:lastRenderedPageBreak/>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204983" w14:paraId="3D80DF28" w14:textId="77777777">
        <w:trPr>
          <w:cantSplit/>
          <w:trHeight w:val="510"/>
          <w:tblHeader/>
          <w:jc w:val="center"/>
        </w:trPr>
        <w:tc>
          <w:tcPr>
            <w:tcW w:w="1364" w:type="dxa"/>
            <w:shd w:val="clear" w:color="auto" w:fill="D9D9D9"/>
            <w:vAlign w:val="center"/>
          </w:tcPr>
          <w:p w14:paraId="3D80DF20" w14:textId="77777777" w:rsidR="00204983" w:rsidRDefault="00EB62CF">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3D80DF21"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3D80DF22" w14:textId="77777777" w:rsidR="00204983" w:rsidRDefault="00EB62CF">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D80DF23"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3D80DF24" w14:textId="77777777" w:rsidR="00204983" w:rsidRDefault="00EB62CF">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D80DF25"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D80DF26"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3D80DF27" w14:textId="77777777" w:rsidR="00204983" w:rsidRDefault="00EB62CF">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204983" w14:paraId="3D80DF31" w14:textId="77777777">
        <w:trPr>
          <w:cantSplit/>
          <w:trHeight w:val="510"/>
          <w:jc w:val="center"/>
        </w:trPr>
        <w:tc>
          <w:tcPr>
            <w:tcW w:w="1364" w:type="dxa"/>
            <w:vAlign w:val="center"/>
          </w:tcPr>
          <w:p w14:paraId="3D80DF2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3D80DF2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2B"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2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3D80DF2D" w14:textId="77777777" w:rsidR="00204983" w:rsidRDefault="00EB62CF">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3D80DF2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2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3A" w14:textId="77777777">
        <w:trPr>
          <w:cantSplit/>
          <w:trHeight w:val="510"/>
          <w:jc w:val="center"/>
        </w:trPr>
        <w:tc>
          <w:tcPr>
            <w:tcW w:w="1364" w:type="dxa"/>
            <w:vAlign w:val="center"/>
          </w:tcPr>
          <w:p w14:paraId="3D80DF3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0.2</w:t>
            </w:r>
          </w:p>
        </w:tc>
        <w:tc>
          <w:tcPr>
            <w:tcW w:w="1201" w:type="dxa"/>
            <w:vAlign w:val="center"/>
          </w:tcPr>
          <w:p w14:paraId="3D80DF3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34"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3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3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38"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3" w14:textId="77777777">
        <w:trPr>
          <w:cantSplit/>
          <w:trHeight w:val="510"/>
          <w:jc w:val="center"/>
        </w:trPr>
        <w:tc>
          <w:tcPr>
            <w:tcW w:w="1364" w:type="dxa"/>
            <w:vAlign w:val="center"/>
          </w:tcPr>
          <w:p w14:paraId="3D80DF3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3D80DF3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3D80DF3D"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3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3D80DF40" w14:textId="77777777" w:rsidR="00204983" w:rsidRDefault="00EB62CF">
            <w:pPr>
              <w:jc w:val="center"/>
              <w:rPr>
                <w:rFonts w:ascii="等线 Light" w:eastAsia="等线 Light" w:hAnsi="宋体"/>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3D80DF4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4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C" w14:textId="77777777">
        <w:trPr>
          <w:cantSplit/>
          <w:trHeight w:val="510"/>
          <w:jc w:val="center"/>
        </w:trPr>
        <w:tc>
          <w:tcPr>
            <w:tcW w:w="1364" w:type="dxa"/>
            <w:vAlign w:val="center"/>
          </w:tcPr>
          <w:p w14:paraId="3D80DF4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.4</w:t>
            </w:r>
          </w:p>
        </w:tc>
        <w:tc>
          <w:tcPr>
            <w:tcW w:w="1201" w:type="dxa"/>
            <w:vAlign w:val="center"/>
          </w:tcPr>
          <w:p w14:paraId="3D80DF4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3</w:t>
            </w:r>
            <w:r>
              <w:rPr>
                <w:rFonts w:ascii="等线 Light" w:eastAsia="等线 Light" w:hAnsi="宋体" w:hint="eastAsia"/>
                <w:sz w:val="18"/>
                <w:szCs w:val="18"/>
              </w:rPr>
              <w:t>-</w:t>
            </w:r>
            <w:r>
              <w:rPr>
                <w:rFonts w:ascii="等线 Light" w:eastAsia="等线 Light" w:hAnsi="宋体"/>
                <w:sz w:val="18"/>
                <w:szCs w:val="18"/>
              </w:rPr>
              <w:t>26</w:t>
            </w:r>
          </w:p>
        </w:tc>
        <w:tc>
          <w:tcPr>
            <w:tcW w:w="914" w:type="dxa"/>
            <w:tcBorders>
              <w:right w:val="single" w:sz="4" w:space="0" w:color="auto"/>
            </w:tcBorders>
            <w:vAlign w:val="center"/>
          </w:tcPr>
          <w:p w14:paraId="3D80DF46" w14:textId="77777777" w:rsidR="00204983" w:rsidRDefault="00EB62CF">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D80DF4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48" w14:textId="77777777" w:rsidR="00204983" w:rsidRDefault="00EB62CF">
            <w:pPr>
              <w:jc w:val="center"/>
              <w:rPr>
                <w:rFonts w:ascii="等线 Light" w:eastAsia="等线 Light" w:hAnsi="宋体"/>
                <w:sz w:val="18"/>
                <w:szCs w:val="18"/>
              </w:rPr>
            </w:pPr>
            <w:r>
              <w:rPr>
                <w:rFonts w:ascii="等线 Light" w:eastAsia="等线 Light" w:hAnsi="宋体"/>
                <w:sz w:val="18"/>
                <w:szCs w:val="18"/>
              </w:rPr>
              <w:t>A</w:t>
            </w:r>
          </w:p>
        </w:tc>
        <w:tc>
          <w:tcPr>
            <w:tcW w:w="1081" w:type="dxa"/>
            <w:tcBorders>
              <w:left w:val="single" w:sz="4" w:space="0" w:color="auto"/>
              <w:right w:val="single" w:sz="4" w:space="0" w:color="auto"/>
            </w:tcBorders>
            <w:vAlign w:val="center"/>
          </w:tcPr>
          <w:p w14:paraId="3D80DF4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021-3-26</w:t>
            </w:r>
          </w:p>
        </w:tc>
        <w:tc>
          <w:tcPr>
            <w:tcW w:w="835" w:type="dxa"/>
            <w:tcBorders>
              <w:left w:val="single" w:sz="4" w:space="0" w:color="auto"/>
              <w:right w:val="single" w:sz="4" w:space="0" w:color="auto"/>
            </w:tcBorders>
            <w:vAlign w:val="center"/>
          </w:tcPr>
          <w:p w14:paraId="3D80DF4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D80DF4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55" w14:textId="77777777">
        <w:trPr>
          <w:cantSplit/>
          <w:trHeight w:val="510"/>
          <w:jc w:val="center"/>
        </w:trPr>
        <w:tc>
          <w:tcPr>
            <w:tcW w:w="1364" w:type="dxa"/>
            <w:vAlign w:val="center"/>
          </w:tcPr>
          <w:p w14:paraId="3D80DF4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0.5</w:t>
            </w:r>
          </w:p>
        </w:tc>
        <w:tc>
          <w:tcPr>
            <w:tcW w:w="1201" w:type="dxa"/>
            <w:vAlign w:val="center"/>
          </w:tcPr>
          <w:p w14:paraId="3D80DF4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914" w:type="dxa"/>
            <w:tcBorders>
              <w:right w:val="single" w:sz="4" w:space="0" w:color="auto"/>
            </w:tcBorders>
            <w:vAlign w:val="center"/>
          </w:tcPr>
          <w:p w14:paraId="3D80DF4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1604" w:type="dxa"/>
            <w:tcBorders>
              <w:left w:val="single" w:sz="4" w:space="0" w:color="auto"/>
              <w:right w:val="single" w:sz="4" w:space="0" w:color="auto"/>
            </w:tcBorders>
            <w:vAlign w:val="center"/>
          </w:tcPr>
          <w:p w14:paraId="3D80DF5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5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5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835" w:type="dxa"/>
            <w:tcBorders>
              <w:left w:val="single" w:sz="4" w:space="0" w:color="auto"/>
              <w:right w:val="single" w:sz="4" w:space="0" w:color="auto"/>
            </w:tcBorders>
            <w:vAlign w:val="center"/>
          </w:tcPr>
          <w:p w14:paraId="3D80DF5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5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1A308ACB" w14:textId="77777777">
        <w:trPr>
          <w:cantSplit/>
          <w:trHeight w:val="510"/>
          <w:jc w:val="center"/>
        </w:trPr>
        <w:tc>
          <w:tcPr>
            <w:tcW w:w="1364" w:type="dxa"/>
            <w:vAlign w:val="center"/>
          </w:tcPr>
          <w:p w14:paraId="24082982" w14:textId="0BC9B4AC"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.6</w:t>
            </w:r>
          </w:p>
        </w:tc>
        <w:tc>
          <w:tcPr>
            <w:tcW w:w="1201" w:type="dxa"/>
            <w:vAlign w:val="center"/>
          </w:tcPr>
          <w:p w14:paraId="682D34F8" w14:textId="717919F5"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914" w:type="dxa"/>
            <w:tcBorders>
              <w:right w:val="single" w:sz="4" w:space="0" w:color="auto"/>
            </w:tcBorders>
            <w:vAlign w:val="center"/>
          </w:tcPr>
          <w:p w14:paraId="2955F8A5" w14:textId="4501C550" w:rsidR="00EE793B" w:rsidRDefault="00EE793B">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623090A8" w14:textId="5719C8CB"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C2A5824" w14:textId="675BB2E7"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F84587B" w14:textId="1E758E40"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835" w:type="dxa"/>
            <w:tcBorders>
              <w:left w:val="single" w:sz="4" w:space="0" w:color="auto"/>
              <w:right w:val="single" w:sz="4" w:space="0" w:color="auto"/>
            </w:tcBorders>
            <w:vAlign w:val="center"/>
          </w:tcPr>
          <w:p w14:paraId="13436D2F" w14:textId="702B08E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1CC0595A" w14:textId="01064DEE"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4E2F963B" w14:textId="77777777">
        <w:trPr>
          <w:cantSplit/>
          <w:trHeight w:val="510"/>
          <w:jc w:val="center"/>
        </w:trPr>
        <w:tc>
          <w:tcPr>
            <w:tcW w:w="1364" w:type="dxa"/>
            <w:vAlign w:val="center"/>
          </w:tcPr>
          <w:p w14:paraId="75DC065B" w14:textId="75B41520"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.7</w:t>
            </w:r>
          </w:p>
        </w:tc>
        <w:tc>
          <w:tcPr>
            <w:tcW w:w="1201" w:type="dxa"/>
            <w:vAlign w:val="center"/>
          </w:tcPr>
          <w:p w14:paraId="14ECC846" w14:textId="6653626F"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914" w:type="dxa"/>
            <w:tcBorders>
              <w:right w:val="single" w:sz="4" w:space="0" w:color="auto"/>
            </w:tcBorders>
            <w:vAlign w:val="center"/>
          </w:tcPr>
          <w:p w14:paraId="5ACBD89B" w14:textId="6FFB553E" w:rsidR="00EE793B" w:rsidRDefault="00EE793B">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59418E78" w14:textId="48DB9EFE"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43037B78" w14:textId="2D31B78F"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7A47751" w14:textId="77A8B578"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835" w:type="dxa"/>
            <w:tcBorders>
              <w:left w:val="single" w:sz="4" w:space="0" w:color="auto"/>
              <w:right w:val="single" w:sz="4" w:space="0" w:color="auto"/>
            </w:tcBorders>
            <w:vAlign w:val="center"/>
          </w:tcPr>
          <w:p w14:paraId="7B825EA0" w14:textId="74A7560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375183C" w14:textId="2037B189"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58966F47" w14:textId="77777777">
        <w:trPr>
          <w:cantSplit/>
          <w:trHeight w:val="510"/>
          <w:jc w:val="center"/>
        </w:trPr>
        <w:tc>
          <w:tcPr>
            <w:tcW w:w="1364" w:type="dxa"/>
            <w:vAlign w:val="center"/>
          </w:tcPr>
          <w:p w14:paraId="4F5F84DB" w14:textId="2E2D42B0"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.8</w:t>
            </w:r>
          </w:p>
        </w:tc>
        <w:tc>
          <w:tcPr>
            <w:tcW w:w="1201" w:type="dxa"/>
            <w:vAlign w:val="center"/>
          </w:tcPr>
          <w:p w14:paraId="1E78AB9D" w14:textId="2D3B628A"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914" w:type="dxa"/>
            <w:tcBorders>
              <w:right w:val="single" w:sz="4" w:space="0" w:color="auto"/>
            </w:tcBorders>
            <w:vAlign w:val="center"/>
          </w:tcPr>
          <w:p w14:paraId="165C68A6" w14:textId="18021ACB" w:rsidR="00EE793B" w:rsidRDefault="00EE793B">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72276E23" w14:textId="4BF35EC6"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6DB919A4" w14:textId="6E5E2802"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1199C31" w14:textId="085AB91B"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021-5-18</w:t>
            </w:r>
          </w:p>
        </w:tc>
        <w:tc>
          <w:tcPr>
            <w:tcW w:w="835" w:type="dxa"/>
            <w:tcBorders>
              <w:left w:val="single" w:sz="4" w:space="0" w:color="auto"/>
              <w:right w:val="single" w:sz="4" w:space="0" w:color="auto"/>
            </w:tcBorders>
            <w:vAlign w:val="center"/>
          </w:tcPr>
          <w:p w14:paraId="7E89E820" w14:textId="6051436D"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0B9B1C39" w14:textId="00B1D016"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764FE873" w14:textId="77777777">
        <w:trPr>
          <w:cantSplit/>
          <w:trHeight w:val="510"/>
          <w:jc w:val="center"/>
        </w:trPr>
        <w:tc>
          <w:tcPr>
            <w:tcW w:w="1364" w:type="dxa"/>
            <w:vAlign w:val="center"/>
          </w:tcPr>
          <w:p w14:paraId="206204FF" w14:textId="28D8F796"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.9</w:t>
            </w:r>
          </w:p>
        </w:tc>
        <w:tc>
          <w:tcPr>
            <w:tcW w:w="1201" w:type="dxa"/>
            <w:vAlign w:val="center"/>
          </w:tcPr>
          <w:p w14:paraId="6B6673B1" w14:textId="2DAC10FD"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021-6-14</w:t>
            </w:r>
          </w:p>
        </w:tc>
        <w:tc>
          <w:tcPr>
            <w:tcW w:w="914" w:type="dxa"/>
            <w:tcBorders>
              <w:right w:val="single" w:sz="4" w:space="0" w:color="auto"/>
            </w:tcBorders>
            <w:vAlign w:val="center"/>
          </w:tcPr>
          <w:p w14:paraId="54712AF6" w14:textId="3D147FAB" w:rsidR="00EE793B" w:rsidRDefault="00EE793B">
            <w:pPr>
              <w:jc w:val="center"/>
              <w:rPr>
                <w:rFonts w:ascii="等线 Light" w:eastAsia="等线 Light" w:hAnsi="宋体"/>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1489FB4F" w14:textId="5672A115"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0C7AB44F" w14:textId="069A73EE"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5A63ED6D" w14:textId="7F763ABA"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021-6-14</w:t>
            </w:r>
          </w:p>
        </w:tc>
        <w:tc>
          <w:tcPr>
            <w:tcW w:w="835" w:type="dxa"/>
            <w:tcBorders>
              <w:left w:val="single" w:sz="4" w:space="0" w:color="auto"/>
              <w:right w:val="single" w:sz="4" w:space="0" w:color="auto"/>
            </w:tcBorders>
            <w:vAlign w:val="center"/>
          </w:tcPr>
          <w:p w14:paraId="46984750" w14:textId="002C6903"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AF4A44C" w14:textId="0FFC6700"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7118B4" w14:paraId="799EB46E" w14:textId="77777777">
        <w:trPr>
          <w:cantSplit/>
          <w:trHeight w:val="510"/>
          <w:jc w:val="center"/>
        </w:trPr>
        <w:tc>
          <w:tcPr>
            <w:tcW w:w="1364" w:type="dxa"/>
            <w:vAlign w:val="center"/>
          </w:tcPr>
          <w:p w14:paraId="56E19E66" w14:textId="6FC1B7ED" w:rsidR="007118B4" w:rsidRDefault="007118B4">
            <w:pPr>
              <w:jc w:val="center"/>
              <w:rPr>
                <w:rFonts w:ascii="等线 Light" w:eastAsia="等线 Light" w:hAnsi="宋体" w:hint="eastAsia"/>
                <w:sz w:val="18"/>
                <w:szCs w:val="18"/>
              </w:rPr>
            </w:pPr>
            <w:r>
              <w:rPr>
                <w:rFonts w:ascii="等线 Light" w:eastAsia="等线 Light" w:hAnsi="宋体" w:hint="eastAsia"/>
                <w:sz w:val="18"/>
                <w:szCs w:val="18"/>
              </w:rPr>
              <w:t>1</w:t>
            </w:r>
            <w:r>
              <w:rPr>
                <w:rFonts w:ascii="等线 Light" w:eastAsia="等线 Light" w:hAnsi="宋体"/>
                <w:sz w:val="18"/>
                <w:szCs w:val="18"/>
              </w:rPr>
              <w:t>.0</w:t>
            </w:r>
          </w:p>
        </w:tc>
        <w:tc>
          <w:tcPr>
            <w:tcW w:w="1201" w:type="dxa"/>
            <w:vAlign w:val="center"/>
          </w:tcPr>
          <w:p w14:paraId="2886A4EB" w14:textId="77CD4C8E" w:rsidR="007118B4" w:rsidRDefault="007118B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021-6-22</w:t>
            </w:r>
          </w:p>
        </w:tc>
        <w:tc>
          <w:tcPr>
            <w:tcW w:w="914" w:type="dxa"/>
            <w:tcBorders>
              <w:right w:val="single" w:sz="4" w:space="0" w:color="auto"/>
            </w:tcBorders>
            <w:vAlign w:val="center"/>
          </w:tcPr>
          <w:p w14:paraId="50719A7F" w14:textId="19FEC944" w:rsidR="007118B4" w:rsidRDefault="007118B4">
            <w:pPr>
              <w:jc w:val="center"/>
              <w:rPr>
                <w:rFonts w:ascii="等线 Light" w:eastAsia="等线 Light" w:hAnsi="宋体" w:hint="eastAsia"/>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3140CCC9" w14:textId="5E7BFBE9" w:rsidR="007118B4" w:rsidRDefault="007118B4">
            <w:pPr>
              <w:jc w:val="center"/>
              <w:rPr>
                <w:rFonts w:ascii="等线 Light" w:eastAsia="等线 Light" w:hAnsi="宋体" w:hint="eastAsia"/>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1DFCFBE9" w14:textId="557BFB0D" w:rsidR="007118B4" w:rsidRDefault="007118B4">
            <w:pPr>
              <w:jc w:val="center"/>
              <w:rPr>
                <w:rFonts w:ascii="等线 Light" w:eastAsia="等线 Light" w:hAnsi="宋体" w:hint="eastAsia"/>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0D58D8AA" w14:textId="5941843D" w:rsidR="007118B4" w:rsidRDefault="007118B4">
            <w:pPr>
              <w:jc w:val="center"/>
              <w:rPr>
                <w:rFonts w:ascii="等线 Light" w:eastAsia="等线 Light" w:hAnsi="宋体" w:hint="eastAsia"/>
                <w:sz w:val="18"/>
                <w:szCs w:val="18"/>
              </w:rPr>
            </w:pPr>
            <w:r>
              <w:rPr>
                <w:rFonts w:ascii="等线 Light" w:eastAsia="等线 Light" w:hAnsi="宋体" w:hint="eastAsia"/>
                <w:sz w:val="18"/>
                <w:szCs w:val="18"/>
              </w:rPr>
              <w:t>2</w:t>
            </w:r>
            <w:r>
              <w:rPr>
                <w:rFonts w:ascii="等线 Light" w:eastAsia="等线 Light" w:hAnsi="宋体"/>
                <w:sz w:val="18"/>
                <w:szCs w:val="18"/>
              </w:rPr>
              <w:t>021-6-22</w:t>
            </w:r>
          </w:p>
        </w:tc>
        <w:tc>
          <w:tcPr>
            <w:tcW w:w="835" w:type="dxa"/>
            <w:tcBorders>
              <w:left w:val="single" w:sz="4" w:space="0" w:color="auto"/>
              <w:right w:val="single" w:sz="4" w:space="0" w:color="auto"/>
            </w:tcBorders>
            <w:vAlign w:val="center"/>
          </w:tcPr>
          <w:p w14:paraId="247C9C05" w14:textId="417AFA51" w:rsidR="007118B4" w:rsidRDefault="007118B4">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B7A3060" w14:textId="430D0081" w:rsidR="007118B4" w:rsidRDefault="007118B4" w:rsidP="007118B4">
            <w:pPr>
              <w:jc w:val="center"/>
              <w:rPr>
                <w:rFonts w:ascii="等线 Light" w:eastAsia="等线 Light" w:hAnsi="宋体"/>
                <w:sz w:val="18"/>
                <w:szCs w:val="18"/>
              </w:rPr>
            </w:pPr>
            <w:r>
              <w:rPr>
                <w:rFonts w:ascii="等线 Light" w:eastAsia="等线 Light" w:hAnsi="宋体" w:hint="eastAsia"/>
                <w:sz w:val="18"/>
                <w:szCs w:val="18"/>
              </w:rPr>
              <w:t>吕博图</w:t>
            </w:r>
          </w:p>
        </w:tc>
      </w:tr>
    </w:tbl>
    <w:p w14:paraId="3D80DF56" w14:textId="77777777" w:rsidR="00204983" w:rsidRDefault="00204983">
      <w:pPr>
        <w:rPr>
          <w:rFonts w:ascii="等线 Light" w:eastAsia="等线 Light" w:hAnsi="宋体"/>
          <w:b/>
          <w:color w:val="000000"/>
        </w:rPr>
      </w:pPr>
    </w:p>
    <w:p w14:paraId="3D80DF57" w14:textId="77777777" w:rsidR="00204983" w:rsidRDefault="00EB62CF">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状态：S--首次编写，A--增加，M--修改，D--删除；</w:t>
      </w:r>
    </w:p>
    <w:p w14:paraId="3D80DF58" w14:textId="77777777" w:rsidR="00204983" w:rsidRDefault="00EB62CF">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3D80DF59" w14:textId="77777777" w:rsidR="00204983" w:rsidRDefault="00EB62CF">
      <w:pPr>
        <w:rPr>
          <w:rFonts w:ascii="等线 Light" w:eastAsia="等线 Light"/>
          <w:sz w:val="52"/>
          <w:szCs w:val="52"/>
        </w:rPr>
      </w:pPr>
      <w:r>
        <w:rPr>
          <w:rFonts w:ascii="等线 Light" w:eastAsia="等线 Light" w:hAnsi="宋体" w:hint="eastAsia"/>
          <w:b/>
        </w:rPr>
        <w:br w:type="page"/>
      </w:r>
    </w:p>
    <w:p w14:paraId="3D80DF5A" w14:textId="77777777" w:rsidR="00204983" w:rsidRDefault="00EB62CF">
      <w:pPr>
        <w:pStyle w:val="af3"/>
        <w:spacing w:line="360" w:lineRule="auto"/>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3D80DF5B"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3</w:t>
      </w:r>
      <w:r>
        <w:fldChar w:fldCharType="end"/>
      </w:r>
    </w:p>
    <w:p w14:paraId="3D80DF5C" w14:textId="77777777" w:rsidR="00204983" w:rsidRDefault="00EB62CF">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14:paraId="3D80DF5D" w14:textId="77777777" w:rsidR="00204983" w:rsidRDefault="00EB62CF">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14:paraId="3D80DF5E" w14:textId="77777777" w:rsidR="00204983" w:rsidRDefault="00EB62CF">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14:paraId="3D80DF5F" w14:textId="77777777" w:rsidR="00204983" w:rsidRDefault="00EB62CF">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14:paraId="3D80DF60"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14:paraId="3D80DF61" w14:textId="77777777" w:rsidR="00204983" w:rsidRDefault="00EB62CF">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14:paraId="3D80DF62" w14:textId="77777777" w:rsidR="00204983" w:rsidRDefault="00EB62CF">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14:paraId="3D80DF63" w14:textId="77777777" w:rsidR="00204983" w:rsidRDefault="00EB62CF">
      <w:pPr>
        <w:pStyle w:val="TOC3"/>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14:paraId="3D80DF64" w14:textId="77777777" w:rsidR="00204983" w:rsidRDefault="00EB62CF">
      <w:pPr>
        <w:pStyle w:val="TOC3"/>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14:paraId="3D80DF65" w14:textId="77777777" w:rsidR="00204983" w:rsidRDefault="00EB62CF">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14:paraId="3D80DF66" w14:textId="77777777" w:rsidR="00204983" w:rsidRDefault="00EB62CF">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14:paraId="3D80DF67" w14:textId="77777777" w:rsidR="00204983" w:rsidRDefault="00EB62CF">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14:paraId="3D80DF68" w14:textId="77777777" w:rsidR="00204983" w:rsidRDefault="00EB62CF">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14:paraId="3D80DF69" w14:textId="77777777" w:rsidR="00204983" w:rsidRDefault="00EB62CF">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14:paraId="3D80DF6A" w14:textId="77777777" w:rsidR="00204983" w:rsidRDefault="00EB62CF">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14:paraId="3D80DF6B" w14:textId="77777777" w:rsidR="00204983" w:rsidRDefault="00EB62CF">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14:paraId="3D80DF6C" w14:textId="77777777" w:rsidR="00204983" w:rsidRDefault="00EB62CF">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14:paraId="3D80DF6D"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14:paraId="3D80DF6E"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14:paraId="3D80DF6F" w14:textId="77777777" w:rsidR="00204983" w:rsidRDefault="00EB62CF">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14:paraId="3D80DF70" w14:textId="77777777" w:rsidR="00204983" w:rsidRDefault="00EB62CF">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14:paraId="3D80DF71" w14:textId="77777777" w:rsidR="00204983" w:rsidRDefault="00EB62CF">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14:paraId="3D80DF72" w14:textId="77777777" w:rsidR="00204983" w:rsidRDefault="00EB62CF">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14:paraId="3D80DF73" w14:textId="77777777" w:rsidR="00204983" w:rsidRDefault="00EB62CF">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14:paraId="3D80DF74" w14:textId="77777777" w:rsidR="00204983" w:rsidRDefault="00EB62CF">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14:paraId="3D80DF75" w14:textId="77777777" w:rsidR="00204983" w:rsidRDefault="00EB62CF">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14:paraId="3D80DF76" w14:textId="77777777" w:rsidR="00204983" w:rsidRDefault="00EB62CF">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14:paraId="3D80DF77" w14:textId="77777777" w:rsidR="00204983" w:rsidRDefault="00EB62CF">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14:paraId="3D80DF78" w14:textId="77777777" w:rsidR="00204983" w:rsidRDefault="00EB62CF">
      <w:pPr>
        <w:pStyle w:val="af3"/>
        <w:spacing w:line="360" w:lineRule="auto"/>
        <w:jc w:val="center"/>
        <w:rPr>
          <w:b/>
          <w:sz w:val="28"/>
        </w:rPr>
      </w:pPr>
      <w:r>
        <w:rPr>
          <w:b/>
          <w:sz w:val="28"/>
        </w:rPr>
        <w:fldChar w:fldCharType="end"/>
      </w:r>
    </w:p>
    <w:p w14:paraId="3D80DF79" w14:textId="77777777" w:rsidR="00204983" w:rsidRDefault="00EB62CF">
      <w:pPr>
        <w:pStyle w:val="af1"/>
        <w:numPr>
          <w:ilvl w:val="0"/>
          <w:numId w:val="1"/>
        </w:numPr>
        <w:spacing w:line="360" w:lineRule="auto"/>
      </w:pPr>
      <w:r>
        <w:br w:type="page"/>
      </w:r>
      <w:bookmarkStart w:id="1" w:name="_Toc458046137"/>
      <w:r>
        <w:rPr>
          <w:rFonts w:hint="eastAsia"/>
        </w:rPr>
        <w:lastRenderedPageBreak/>
        <w:t>引言</w:t>
      </w:r>
      <w:bookmarkEnd w:id="1"/>
    </w:p>
    <w:p w14:paraId="3D80DF7A" w14:textId="77777777" w:rsidR="00204983" w:rsidRDefault="00EB62CF">
      <w:pPr>
        <w:pStyle w:val="af2"/>
        <w:numPr>
          <w:ilvl w:val="1"/>
          <w:numId w:val="1"/>
        </w:numPr>
        <w:spacing w:line="360" w:lineRule="auto"/>
      </w:pPr>
      <w:bookmarkStart w:id="2" w:name="_Toc458046138"/>
      <w:r>
        <w:rPr>
          <w:rFonts w:hint="eastAsia"/>
        </w:rPr>
        <w:t>编写目的</w:t>
      </w:r>
      <w:bookmarkEnd w:id="2"/>
    </w:p>
    <w:p w14:paraId="3D80DF7B" w14:textId="77777777" w:rsidR="00204983" w:rsidRDefault="00EB62CF">
      <w:pPr>
        <w:pStyle w:val="af3"/>
        <w:spacing w:line="360" w:lineRule="auto"/>
        <w:ind w:firstLineChars="200" w:firstLine="480"/>
      </w:pPr>
      <w:proofErr w:type="gramStart"/>
      <w:r>
        <w:rPr>
          <w:rFonts w:hint="eastAsia"/>
        </w:rPr>
        <w:t>编写此</w:t>
      </w:r>
      <w:proofErr w:type="gramEnd"/>
      <w:r>
        <w:rPr>
          <w:rFonts w:hint="eastAsia"/>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3D80DF7C" w14:textId="77777777" w:rsidR="00204983" w:rsidRDefault="00EB62CF">
      <w:pPr>
        <w:pStyle w:val="af3"/>
        <w:spacing w:line="360" w:lineRule="auto"/>
        <w:ind w:firstLineChars="200" w:firstLine="480"/>
      </w:pPr>
      <w:r>
        <w:rPr>
          <w:rFonts w:hint="eastAsia"/>
        </w:rPr>
        <w:t>预期读者：本项目的任务提出者、项目组全体成员、用户。</w:t>
      </w:r>
    </w:p>
    <w:p w14:paraId="3D80DF7D" w14:textId="77777777" w:rsidR="00204983" w:rsidRDefault="00204983">
      <w:pPr>
        <w:pStyle w:val="af3"/>
        <w:spacing w:line="360" w:lineRule="auto"/>
        <w:ind w:firstLineChars="200" w:firstLine="480"/>
      </w:pPr>
    </w:p>
    <w:p w14:paraId="3D80DF7E" w14:textId="77777777" w:rsidR="00204983" w:rsidRDefault="00204983">
      <w:pPr>
        <w:pStyle w:val="af3"/>
        <w:spacing w:line="360" w:lineRule="auto"/>
        <w:ind w:firstLineChars="200" w:firstLine="480"/>
      </w:pPr>
    </w:p>
    <w:p w14:paraId="3D80DF7F" w14:textId="77777777" w:rsidR="00204983" w:rsidRDefault="00EB62CF">
      <w:pPr>
        <w:pStyle w:val="af2"/>
        <w:numPr>
          <w:ilvl w:val="1"/>
          <w:numId w:val="1"/>
        </w:numPr>
        <w:spacing w:line="360" w:lineRule="auto"/>
      </w:pPr>
      <w:bookmarkStart w:id="3" w:name="_Toc458046139"/>
      <w:r>
        <w:rPr>
          <w:rFonts w:hint="eastAsia"/>
        </w:rPr>
        <w:t>背景</w:t>
      </w:r>
      <w:bookmarkEnd w:id="3"/>
    </w:p>
    <w:p w14:paraId="3D80DF80" w14:textId="77777777" w:rsidR="00204983" w:rsidRDefault="00EB62CF">
      <w:pPr>
        <w:pStyle w:val="af2"/>
        <w:spacing w:line="360" w:lineRule="auto"/>
        <w:ind w:firstLineChars="200" w:firstLine="48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14:paraId="3D80DF81" w14:textId="77777777" w:rsidR="00204983" w:rsidRDefault="00EB62CF">
      <w:pPr>
        <w:pStyle w:val="af2"/>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14:paraId="3D80DF82" w14:textId="77777777" w:rsidR="00204983" w:rsidRDefault="00EB62CF">
      <w:pPr>
        <w:pStyle w:val="af2"/>
        <w:spacing w:line="360" w:lineRule="auto"/>
        <w:ind w:firstLineChars="200" w:firstLine="48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14:paraId="3D80DF83" w14:textId="77777777" w:rsidR="00204983" w:rsidRDefault="00204983">
      <w:pPr>
        <w:pStyle w:val="af2"/>
        <w:spacing w:line="360" w:lineRule="auto"/>
      </w:pPr>
    </w:p>
    <w:p w14:paraId="3D80DF84" w14:textId="77777777" w:rsidR="00204983" w:rsidRDefault="00204983">
      <w:pPr>
        <w:pStyle w:val="af2"/>
        <w:spacing w:line="360" w:lineRule="auto"/>
      </w:pPr>
    </w:p>
    <w:p w14:paraId="3D80DF85" w14:textId="77777777" w:rsidR="00204983" w:rsidRDefault="00EB62CF">
      <w:pPr>
        <w:pStyle w:val="af2"/>
        <w:numPr>
          <w:ilvl w:val="1"/>
          <w:numId w:val="1"/>
        </w:numPr>
        <w:spacing w:line="360" w:lineRule="auto"/>
      </w:pPr>
      <w:bookmarkStart w:id="4" w:name="_Toc458046140"/>
      <w:r>
        <w:rPr>
          <w:rFonts w:hint="eastAsia"/>
        </w:rPr>
        <w:lastRenderedPageBreak/>
        <w:t>术语</w:t>
      </w:r>
      <w:bookmarkEnd w:id="4"/>
    </w:p>
    <w:p w14:paraId="3D80DF86" w14:textId="77777777" w:rsidR="00204983" w:rsidRDefault="00EB62CF">
      <w:pPr>
        <w:pStyle w:val="af3"/>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3D80DF87" w14:textId="77777777" w:rsidR="00204983" w:rsidRDefault="00EB62CF">
      <w:pPr>
        <w:pStyle w:val="af3"/>
        <w:spacing w:line="360" w:lineRule="auto"/>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3D80DF88" w14:textId="77777777" w:rsidR="00204983" w:rsidRDefault="00EB62CF">
      <w:pPr>
        <w:pStyle w:val="af3"/>
        <w:spacing w:line="360" w:lineRule="auto"/>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3D80DF89" w14:textId="77777777" w:rsidR="00204983" w:rsidRDefault="00EB62CF">
      <w:pPr>
        <w:pStyle w:val="af3"/>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r>
        <w:rPr>
          <w:rStyle w:val="af0"/>
        </w:rPr>
        <w:footnoteReference w:id="1"/>
      </w:r>
    </w:p>
    <w:p w14:paraId="3D80DF8A" w14:textId="77777777" w:rsidR="00204983" w:rsidRDefault="00EB62CF">
      <w:pPr>
        <w:pStyle w:val="af3"/>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3D80DF8B" w14:textId="77777777" w:rsidR="00204983" w:rsidRDefault="00EB62CF">
      <w:pPr>
        <w:pStyle w:val="af3"/>
        <w:spacing w:line="360" w:lineRule="auto"/>
      </w:pPr>
      <w:r>
        <w:rPr>
          <w:rFonts w:hint="eastAsia"/>
          <w:b/>
        </w:rPr>
        <w:t>甘特图</w:t>
      </w:r>
      <w:r>
        <w:rPr>
          <w:rFonts w:hint="eastAsia"/>
        </w:rPr>
        <w:t>：甘特图（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。其通过条状图来显示项目，进度，和其他时间相关的系统进展的内在关系随着时间进展的情况。</w:t>
      </w:r>
    </w:p>
    <w:p w14:paraId="3D80DF8C" w14:textId="77777777" w:rsidR="00204983" w:rsidRDefault="00204983">
      <w:pPr>
        <w:pStyle w:val="af3"/>
        <w:spacing w:line="360" w:lineRule="auto"/>
      </w:pPr>
    </w:p>
    <w:p w14:paraId="3D80DF8D" w14:textId="77777777" w:rsidR="00204983" w:rsidRDefault="00204983">
      <w:pPr>
        <w:pStyle w:val="af3"/>
        <w:spacing w:line="360" w:lineRule="auto"/>
      </w:pPr>
    </w:p>
    <w:p w14:paraId="3D80DF8E" w14:textId="77777777" w:rsidR="00204983" w:rsidRDefault="00204983">
      <w:pPr>
        <w:pStyle w:val="af3"/>
        <w:spacing w:line="360" w:lineRule="auto"/>
      </w:pPr>
    </w:p>
    <w:p w14:paraId="3D80DF8F" w14:textId="77777777" w:rsidR="00204983" w:rsidRDefault="00204983">
      <w:pPr>
        <w:pStyle w:val="af3"/>
        <w:spacing w:line="360" w:lineRule="auto"/>
      </w:pPr>
    </w:p>
    <w:p w14:paraId="3D80DF90" w14:textId="77777777" w:rsidR="00204983" w:rsidRDefault="00204983">
      <w:pPr>
        <w:pStyle w:val="af3"/>
        <w:spacing w:line="360" w:lineRule="auto"/>
      </w:pPr>
    </w:p>
    <w:p w14:paraId="3D80DF91" w14:textId="77777777" w:rsidR="00204983" w:rsidRDefault="00204983">
      <w:pPr>
        <w:pStyle w:val="af3"/>
        <w:spacing w:line="360" w:lineRule="auto"/>
      </w:pPr>
    </w:p>
    <w:p w14:paraId="3D80DF92" w14:textId="77777777" w:rsidR="00204983" w:rsidRDefault="00204983">
      <w:pPr>
        <w:pStyle w:val="af3"/>
        <w:spacing w:line="360" w:lineRule="auto"/>
      </w:pPr>
    </w:p>
    <w:p w14:paraId="3D80DF93" w14:textId="77777777" w:rsidR="00204983" w:rsidRDefault="00EB62CF">
      <w:pPr>
        <w:pStyle w:val="af2"/>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204983" w14:paraId="3D80DF98" w14:textId="77777777">
        <w:tc>
          <w:tcPr>
            <w:tcW w:w="1597" w:type="dxa"/>
          </w:tcPr>
          <w:p w14:paraId="3D80DF94" w14:textId="77777777" w:rsidR="00204983" w:rsidRDefault="00EB62CF">
            <w:pPr>
              <w:pStyle w:val="af3"/>
              <w:spacing w:line="360" w:lineRule="auto"/>
            </w:pPr>
            <w:r>
              <w:rPr>
                <w:rFonts w:hint="eastAsia"/>
              </w:rPr>
              <w:t>序号</w:t>
            </w:r>
            <w:r>
              <w:rPr>
                <w:rFonts w:hint="eastAsia"/>
              </w:rPr>
              <w:t>1</w:t>
            </w:r>
          </w:p>
        </w:tc>
        <w:tc>
          <w:tcPr>
            <w:tcW w:w="2372" w:type="dxa"/>
          </w:tcPr>
          <w:p w14:paraId="3D80DF95" w14:textId="77777777" w:rsidR="00204983" w:rsidRDefault="00EB62CF">
            <w:pPr>
              <w:pStyle w:val="af3"/>
              <w:spacing w:line="360" w:lineRule="auto"/>
            </w:pPr>
            <w:r>
              <w:rPr>
                <w:rFonts w:hint="eastAsia"/>
              </w:rPr>
              <w:t>资料名</w:t>
            </w:r>
            <w:r>
              <w:rPr>
                <w:rFonts w:hint="eastAsia"/>
              </w:rPr>
              <w:t xml:space="preserve"> </w:t>
            </w:r>
          </w:p>
        </w:tc>
        <w:tc>
          <w:tcPr>
            <w:tcW w:w="1560" w:type="dxa"/>
          </w:tcPr>
          <w:p w14:paraId="3D80DF96" w14:textId="77777777" w:rsidR="00204983" w:rsidRDefault="00EB62CF">
            <w:pPr>
              <w:pStyle w:val="af3"/>
              <w:spacing w:line="360" w:lineRule="auto"/>
            </w:pPr>
            <w:r>
              <w:rPr>
                <w:rFonts w:hint="eastAsia"/>
              </w:rPr>
              <w:t>发表日期</w:t>
            </w:r>
          </w:p>
        </w:tc>
        <w:tc>
          <w:tcPr>
            <w:tcW w:w="2976" w:type="dxa"/>
          </w:tcPr>
          <w:p w14:paraId="3D80DF97" w14:textId="77777777" w:rsidR="00204983" w:rsidRDefault="00EB62CF">
            <w:pPr>
              <w:pStyle w:val="af3"/>
              <w:spacing w:line="360" w:lineRule="auto"/>
            </w:pPr>
            <w:r>
              <w:rPr>
                <w:rFonts w:hint="eastAsia"/>
              </w:rPr>
              <w:t>作者</w:t>
            </w:r>
          </w:p>
        </w:tc>
      </w:tr>
      <w:tr w:rsidR="00204983" w14:paraId="3D80DF9D" w14:textId="77777777">
        <w:tc>
          <w:tcPr>
            <w:tcW w:w="1597" w:type="dxa"/>
          </w:tcPr>
          <w:p w14:paraId="3D80DF99" w14:textId="77777777" w:rsidR="00204983" w:rsidRDefault="00EB62CF">
            <w:pPr>
              <w:pStyle w:val="af3"/>
              <w:spacing w:line="360" w:lineRule="auto"/>
            </w:pPr>
            <w:r>
              <w:rPr>
                <w:rFonts w:hint="eastAsia"/>
              </w:rPr>
              <w:t>001</w:t>
            </w:r>
          </w:p>
        </w:tc>
        <w:tc>
          <w:tcPr>
            <w:tcW w:w="2372" w:type="dxa"/>
          </w:tcPr>
          <w:p w14:paraId="3D80DF9A" w14:textId="77777777" w:rsidR="00204983" w:rsidRDefault="00EB62CF">
            <w:pPr>
              <w:pStyle w:val="af3"/>
              <w:spacing w:line="360" w:lineRule="auto"/>
            </w:pPr>
            <w:r>
              <w:rPr>
                <w:rFonts w:hint="eastAsia"/>
              </w:rPr>
              <w:t>c2</w:t>
            </w:r>
            <w:r>
              <w:rPr>
                <w:rFonts w:hint="eastAsia"/>
              </w:rPr>
              <w:t>项目描述</w:t>
            </w:r>
          </w:p>
        </w:tc>
        <w:tc>
          <w:tcPr>
            <w:tcW w:w="1560" w:type="dxa"/>
          </w:tcPr>
          <w:p w14:paraId="3D80DF9B" w14:textId="77777777" w:rsidR="00204983" w:rsidRDefault="00EB62CF">
            <w:pPr>
              <w:pStyle w:val="af3"/>
              <w:spacing w:line="360" w:lineRule="auto"/>
            </w:pPr>
            <w:r>
              <w:rPr>
                <w:rFonts w:hint="eastAsia"/>
              </w:rPr>
              <w:t>2019-09-24</w:t>
            </w:r>
          </w:p>
        </w:tc>
        <w:tc>
          <w:tcPr>
            <w:tcW w:w="2976" w:type="dxa"/>
          </w:tcPr>
          <w:p w14:paraId="3D80DF9C" w14:textId="77777777" w:rsidR="00204983" w:rsidRDefault="00EB62CF">
            <w:pPr>
              <w:pStyle w:val="af3"/>
              <w:spacing w:line="360" w:lineRule="auto"/>
            </w:pPr>
            <w:r>
              <w:rPr>
                <w:rFonts w:hint="eastAsia"/>
              </w:rPr>
              <w:t>侯宏仑</w:t>
            </w:r>
          </w:p>
        </w:tc>
      </w:tr>
      <w:tr w:rsidR="00204983" w14:paraId="3D80DFA2" w14:textId="77777777">
        <w:tc>
          <w:tcPr>
            <w:tcW w:w="1597" w:type="dxa"/>
          </w:tcPr>
          <w:p w14:paraId="3D80DF9E" w14:textId="77777777" w:rsidR="00204983" w:rsidRDefault="00EB62CF">
            <w:pPr>
              <w:pStyle w:val="af3"/>
              <w:spacing w:line="360" w:lineRule="auto"/>
            </w:pPr>
            <w:r>
              <w:rPr>
                <w:rFonts w:hint="eastAsia"/>
              </w:rPr>
              <w:t>002</w:t>
            </w:r>
          </w:p>
        </w:tc>
        <w:tc>
          <w:tcPr>
            <w:tcW w:w="2372" w:type="dxa"/>
          </w:tcPr>
          <w:p w14:paraId="3D80DF9F" w14:textId="77777777" w:rsidR="00204983" w:rsidRDefault="00EB62CF">
            <w:pPr>
              <w:pStyle w:val="af3"/>
              <w:spacing w:line="360" w:lineRule="auto"/>
            </w:pPr>
            <w:r>
              <w:rPr>
                <w:rFonts w:hint="eastAsia"/>
              </w:rPr>
              <w:t>软件需求（第三版）</w:t>
            </w:r>
          </w:p>
        </w:tc>
        <w:tc>
          <w:tcPr>
            <w:tcW w:w="1560" w:type="dxa"/>
          </w:tcPr>
          <w:p w14:paraId="3D80DFA0" w14:textId="77777777" w:rsidR="00204983" w:rsidRDefault="00EB62CF">
            <w:pPr>
              <w:pStyle w:val="af3"/>
              <w:spacing w:line="360" w:lineRule="auto"/>
            </w:pPr>
            <w:r>
              <w:rPr>
                <w:rFonts w:hint="eastAsia"/>
              </w:rPr>
              <w:t>2014-11</w:t>
            </w:r>
          </w:p>
        </w:tc>
        <w:tc>
          <w:tcPr>
            <w:tcW w:w="2976" w:type="dxa"/>
          </w:tcPr>
          <w:p w14:paraId="3D80DFA1" w14:textId="77777777" w:rsidR="00204983" w:rsidRDefault="00EB62CF">
            <w:pPr>
              <w:pStyle w:val="af3"/>
              <w:spacing w:line="360" w:lineRule="auto"/>
            </w:pPr>
            <w:r>
              <w:rPr>
                <w:rFonts w:hint="eastAsia"/>
              </w:rPr>
              <w:t>清华大学出版社</w:t>
            </w:r>
          </w:p>
        </w:tc>
      </w:tr>
    </w:tbl>
    <w:p w14:paraId="3D80DFA3" w14:textId="77777777" w:rsidR="00204983" w:rsidRDefault="00204983">
      <w:pPr>
        <w:spacing w:line="360" w:lineRule="auto"/>
        <w:rPr>
          <w:rFonts w:ascii="宋体"/>
          <w:sz w:val="28"/>
        </w:rPr>
        <w:sectPr w:rsidR="00204983">
          <w:headerReference w:type="default" r:id="rId10"/>
          <w:footerReference w:type="default" r:id="rId11"/>
          <w:headerReference w:type="first" r:id="rId12"/>
          <w:pgSz w:w="11907" w:h="16840"/>
          <w:pgMar w:top="1440" w:right="1797" w:bottom="1440" w:left="1797" w:header="720" w:footer="720" w:gutter="0"/>
          <w:pgNumType w:start="0"/>
          <w:cols w:space="720"/>
          <w:titlePg/>
          <w:docGrid w:linePitch="285"/>
        </w:sectPr>
      </w:pPr>
    </w:p>
    <w:p w14:paraId="3D80DFA4" w14:textId="77777777" w:rsidR="00204983" w:rsidRDefault="00EB62CF">
      <w:pPr>
        <w:pStyle w:val="af1"/>
        <w:numPr>
          <w:ilvl w:val="0"/>
          <w:numId w:val="1"/>
        </w:numPr>
        <w:spacing w:line="360" w:lineRule="auto"/>
      </w:pPr>
      <w:bookmarkStart w:id="6" w:name="_Toc458046142"/>
      <w:r>
        <w:rPr>
          <w:rFonts w:hint="eastAsia"/>
        </w:rPr>
        <w:lastRenderedPageBreak/>
        <w:t>项目概述</w:t>
      </w:r>
      <w:bookmarkEnd w:id="6"/>
    </w:p>
    <w:p w14:paraId="3D80DFA5" w14:textId="77777777" w:rsidR="00204983" w:rsidRDefault="00EB62CF">
      <w:pPr>
        <w:pStyle w:val="af2"/>
        <w:numPr>
          <w:ilvl w:val="1"/>
          <w:numId w:val="1"/>
        </w:numPr>
        <w:spacing w:line="360" w:lineRule="auto"/>
      </w:pPr>
      <w:bookmarkStart w:id="7" w:name="_Toc458046143"/>
      <w:r>
        <w:rPr>
          <w:rFonts w:hint="eastAsia"/>
        </w:rPr>
        <w:t>工作内容</w:t>
      </w:r>
      <w:bookmarkEnd w:id="7"/>
    </w:p>
    <w:p w14:paraId="3D80DFA6" w14:textId="77777777" w:rsidR="00204983" w:rsidRDefault="00EB62CF">
      <w:pPr>
        <w:pStyle w:val="af3"/>
        <w:spacing w:line="360" w:lineRule="auto"/>
        <w:ind w:firstLineChars="200" w:firstLine="480"/>
      </w:pPr>
      <w:r>
        <w:rPr>
          <w:rFonts w:hint="eastAsia"/>
        </w:rPr>
        <w:t>工作量的评估，项目投入的评估，以及项目开发计划的安排。</w:t>
      </w:r>
    </w:p>
    <w:p w14:paraId="3D80DFA7" w14:textId="77777777" w:rsidR="00204983" w:rsidRDefault="00EB62CF">
      <w:pPr>
        <w:pStyle w:val="af2"/>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204983" w14:paraId="3D80DFAF" w14:textId="77777777">
        <w:trPr>
          <w:trHeight w:val="467"/>
        </w:trPr>
        <w:tc>
          <w:tcPr>
            <w:tcW w:w="567" w:type="dxa"/>
            <w:tcBorders>
              <w:top w:val="single" w:sz="4" w:space="0" w:color="auto"/>
              <w:left w:val="single" w:sz="4" w:space="0" w:color="auto"/>
              <w:bottom w:val="single" w:sz="4" w:space="0" w:color="auto"/>
              <w:right w:val="single" w:sz="4" w:space="0" w:color="auto"/>
            </w:tcBorders>
          </w:tcPr>
          <w:p w14:paraId="3D80DFA8" w14:textId="77777777" w:rsidR="00204983" w:rsidRDefault="00EB62CF">
            <w:pPr>
              <w:pStyle w:val="af3"/>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3D80DFA9" w14:textId="77777777" w:rsidR="00204983" w:rsidRDefault="00EB62CF">
            <w:pPr>
              <w:pStyle w:val="af3"/>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3D80DFAA" w14:textId="77777777" w:rsidR="00204983" w:rsidRDefault="00EB62CF">
            <w:pPr>
              <w:pStyle w:val="af3"/>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3D80DFAB" w14:textId="77777777" w:rsidR="00204983" w:rsidRDefault="00EB62CF">
            <w:pPr>
              <w:pStyle w:val="af3"/>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3D80DFAC" w14:textId="77777777" w:rsidR="00204983" w:rsidRDefault="00EB62CF">
            <w:pPr>
              <w:pStyle w:val="af3"/>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3D80DFAD" w14:textId="77777777" w:rsidR="00204983" w:rsidRDefault="00EB62CF">
            <w:pPr>
              <w:pStyle w:val="af3"/>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3D80DFAE" w14:textId="77777777" w:rsidR="00204983" w:rsidRDefault="00EB62CF">
            <w:pPr>
              <w:pStyle w:val="af3"/>
              <w:spacing w:line="360" w:lineRule="auto"/>
            </w:pPr>
            <w:r>
              <w:rPr>
                <w:rFonts w:hint="eastAsia"/>
              </w:rPr>
              <w:t>职位</w:t>
            </w:r>
          </w:p>
        </w:tc>
      </w:tr>
      <w:tr w:rsidR="00204983" w14:paraId="3D80DFB8"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B0" w14:textId="77777777" w:rsidR="00204983" w:rsidRDefault="00EB62CF">
            <w:pPr>
              <w:pStyle w:val="af3"/>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3D80DFB1" w14:textId="77777777" w:rsidR="00204983" w:rsidRDefault="00EB62CF">
            <w:pPr>
              <w:pStyle w:val="af3"/>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3D80DFB2"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3"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4" w14:textId="77777777" w:rsidR="00204983" w:rsidRDefault="00EB62CF">
            <w:pPr>
              <w:pStyle w:val="af3"/>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3D80DFB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DFB6"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af"/>
                <w:rFonts w:ascii="宋体" w:hAnsi="宋体" w:cs="宋体" w:hint="eastAsia"/>
                <w:szCs w:val="24"/>
              </w:rPr>
              <w:t>31801350@stu.zucc.edu.cn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B7"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项目经理</w:t>
            </w:r>
          </w:p>
        </w:tc>
      </w:tr>
      <w:tr w:rsidR="00204983" w14:paraId="3D80DFC1" w14:textId="77777777">
        <w:trPr>
          <w:trHeight w:val="926"/>
        </w:trPr>
        <w:tc>
          <w:tcPr>
            <w:tcW w:w="567" w:type="dxa"/>
            <w:tcBorders>
              <w:top w:val="single" w:sz="4" w:space="0" w:color="auto"/>
              <w:left w:val="single" w:sz="4" w:space="0" w:color="auto"/>
              <w:bottom w:val="single" w:sz="4" w:space="0" w:color="auto"/>
              <w:right w:val="single" w:sz="4" w:space="0" w:color="auto"/>
            </w:tcBorders>
          </w:tcPr>
          <w:p w14:paraId="3D80DFB9" w14:textId="77777777" w:rsidR="00204983" w:rsidRDefault="00EB62CF">
            <w:pPr>
              <w:pStyle w:val="af3"/>
              <w:spacing w:line="360" w:lineRule="auto"/>
            </w:pPr>
            <w:proofErr w:type="gramStart"/>
            <w:r>
              <w:t>庄博伟</w:t>
            </w:r>
            <w:proofErr w:type="gramEnd"/>
          </w:p>
        </w:tc>
        <w:tc>
          <w:tcPr>
            <w:tcW w:w="1277" w:type="dxa"/>
            <w:tcBorders>
              <w:top w:val="single" w:sz="4" w:space="0" w:color="auto"/>
              <w:left w:val="single" w:sz="4" w:space="0" w:color="auto"/>
              <w:bottom w:val="single" w:sz="4" w:space="0" w:color="auto"/>
              <w:right w:val="single" w:sz="4" w:space="0" w:color="auto"/>
            </w:tcBorders>
          </w:tcPr>
          <w:p w14:paraId="3D80DFBA" w14:textId="77777777" w:rsidR="00204983" w:rsidRDefault="00EB62CF">
            <w:pPr>
              <w:pStyle w:val="af3"/>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3D80DFBB"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C"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D" w14:textId="77777777" w:rsidR="00204983" w:rsidRDefault="00EB62CF">
            <w:pPr>
              <w:pStyle w:val="af3"/>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3D80DFB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BF"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Cs w:val="24"/>
              </w:rPr>
              <w:t>31801338@stu.zucc.edu.cn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C0"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配置管理员</w:t>
            </w:r>
          </w:p>
        </w:tc>
      </w:tr>
      <w:tr w:rsidR="00204983" w14:paraId="3D80DFCA"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C2" w14:textId="77777777" w:rsidR="00204983" w:rsidRDefault="00EB62CF">
            <w:pPr>
              <w:pStyle w:val="af3"/>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3D80DFC3" w14:textId="77777777" w:rsidR="00204983" w:rsidRDefault="00EB62CF">
            <w:pPr>
              <w:pStyle w:val="af3"/>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3D80DFC4"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5"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6" w14:textId="77777777" w:rsidR="00204983" w:rsidRDefault="00EB62CF">
            <w:pPr>
              <w:pStyle w:val="af3"/>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3D80DFC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C8"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Cs w:val="24"/>
              </w:rPr>
              <w:t>31801338@stu.zucc.edu.cn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C9"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进度管理员</w:t>
            </w:r>
          </w:p>
        </w:tc>
      </w:tr>
      <w:tr w:rsidR="00204983" w14:paraId="3D80DFD3" w14:textId="77777777">
        <w:trPr>
          <w:trHeight w:val="936"/>
        </w:trPr>
        <w:tc>
          <w:tcPr>
            <w:tcW w:w="567" w:type="dxa"/>
            <w:tcBorders>
              <w:top w:val="single" w:sz="4" w:space="0" w:color="auto"/>
              <w:left w:val="single" w:sz="4" w:space="0" w:color="auto"/>
              <w:bottom w:val="single" w:sz="4" w:space="0" w:color="auto"/>
              <w:right w:val="single" w:sz="4" w:space="0" w:color="auto"/>
            </w:tcBorders>
          </w:tcPr>
          <w:p w14:paraId="3D80DFCB" w14:textId="77777777" w:rsidR="00204983" w:rsidRDefault="00EB62CF">
            <w:pPr>
              <w:pStyle w:val="af3"/>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3D80DFCC" w14:textId="77777777" w:rsidR="00204983" w:rsidRDefault="00EB62CF">
            <w:pPr>
              <w:pStyle w:val="af3"/>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3D80DFCD"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E"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F" w14:textId="77777777" w:rsidR="00204983" w:rsidRDefault="00EB62CF">
            <w:pPr>
              <w:pStyle w:val="af3"/>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3D80DFD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D80DFD1"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af"/>
                <w:rFonts w:ascii="宋体" w:hAnsi="宋体" w:cs="宋体" w:hint="eastAsia"/>
                <w:szCs w:val="24"/>
              </w:rPr>
              <w:t>31801328@stu.zucc.edu.cn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D2"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文档管理员</w:t>
            </w:r>
          </w:p>
        </w:tc>
      </w:tr>
      <w:tr w:rsidR="00204983" w14:paraId="3D80DFDC" w14:textId="77777777">
        <w:trPr>
          <w:trHeight w:val="457"/>
        </w:trPr>
        <w:tc>
          <w:tcPr>
            <w:tcW w:w="567" w:type="dxa"/>
            <w:tcBorders>
              <w:top w:val="single" w:sz="4" w:space="0" w:color="auto"/>
              <w:left w:val="single" w:sz="4" w:space="0" w:color="auto"/>
              <w:bottom w:val="single" w:sz="4" w:space="0" w:color="auto"/>
              <w:right w:val="single" w:sz="4" w:space="0" w:color="auto"/>
            </w:tcBorders>
          </w:tcPr>
          <w:p w14:paraId="3D80DFD4" w14:textId="77777777" w:rsidR="00204983" w:rsidRDefault="00EB62CF">
            <w:pPr>
              <w:pStyle w:val="af3"/>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3D80DFD5" w14:textId="77777777" w:rsidR="00204983" w:rsidRDefault="00EB62CF">
            <w:pPr>
              <w:pStyle w:val="af3"/>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3D80DFD6"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D7" w14:textId="77777777" w:rsidR="00204983" w:rsidRDefault="00EB62CF">
            <w:pPr>
              <w:pStyle w:val="af3"/>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3D80DFD8" w14:textId="77777777" w:rsidR="00204983" w:rsidRDefault="00EB62CF">
            <w:pPr>
              <w:pStyle w:val="af3"/>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3D80DFD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微信：sumingzeng1</w:t>
            </w:r>
          </w:p>
          <w:p w14:paraId="3D80DFDA"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af"/>
                <w:rFonts w:ascii="宋体" w:hAnsi="宋体" w:cs="宋体" w:hint="eastAsia"/>
                <w:szCs w:val="24"/>
              </w:rPr>
              <w:t>31801054@stu.zucc.edu.cn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DB"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3D80DFDD" w14:textId="77777777" w:rsidR="00204983" w:rsidRDefault="00204983">
      <w:pPr>
        <w:pStyle w:val="af2"/>
        <w:tabs>
          <w:tab w:val="left" w:pos="567"/>
          <w:tab w:val="left" w:pos="1080"/>
        </w:tabs>
        <w:spacing w:line="360" w:lineRule="auto"/>
      </w:pPr>
    </w:p>
    <w:p w14:paraId="3D80DFDE" w14:textId="77777777" w:rsidR="00204983" w:rsidRDefault="00204983">
      <w:pPr>
        <w:pStyle w:val="af2"/>
        <w:tabs>
          <w:tab w:val="left" w:pos="567"/>
          <w:tab w:val="left" w:pos="1080"/>
        </w:tabs>
        <w:spacing w:line="360" w:lineRule="auto"/>
      </w:pPr>
    </w:p>
    <w:p w14:paraId="3D80DFDF" w14:textId="77777777" w:rsidR="00204983" w:rsidRDefault="00204983">
      <w:pPr>
        <w:pStyle w:val="af2"/>
        <w:tabs>
          <w:tab w:val="left" w:pos="567"/>
          <w:tab w:val="left" w:pos="1080"/>
        </w:tabs>
        <w:spacing w:line="360" w:lineRule="auto"/>
      </w:pPr>
    </w:p>
    <w:p w14:paraId="3D80DFE0" w14:textId="77777777" w:rsidR="00204983" w:rsidRDefault="00EB62CF">
      <w:pPr>
        <w:pStyle w:val="10"/>
        <w:numPr>
          <w:ilvl w:val="2"/>
          <w:numId w:val="1"/>
        </w:numPr>
        <w:spacing w:line="360" w:lineRule="auto"/>
      </w:pPr>
      <w:r>
        <w:rPr>
          <w:rFonts w:hint="eastAsia"/>
        </w:rPr>
        <w:lastRenderedPageBreak/>
        <w:t>O</w:t>
      </w:r>
      <w:r>
        <w:t>BS</w:t>
      </w:r>
      <w:r>
        <w:rPr>
          <w:rFonts w:hint="eastAsia"/>
        </w:rPr>
        <w:t>图</w:t>
      </w:r>
    </w:p>
    <w:p w14:paraId="3D80DFE1" w14:textId="77777777" w:rsidR="00204983" w:rsidRDefault="00EB62CF">
      <w:pPr>
        <w:pStyle w:val="af3"/>
        <w:spacing w:line="360" w:lineRule="auto"/>
      </w:pPr>
      <w:r>
        <w:rPr>
          <w:rFonts w:hint="eastAsia"/>
        </w:rPr>
        <w:t>OBS</w:t>
      </w:r>
      <w:r>
        <w:rPr>
          <w:rFonts w:hint="eastAsia"/>
        </w:rPr>
        <w:t>图：</w:t>
      </w:r>
      <w:r>
        <w:t xml:space="preserve">(Organizational </w:t>
      </w:r>
      <w:r>
        <w:rPr>
          <w:rFonts w:hint="eastAsia"/>
        </w:rPr>
        <w:t>Breakdown</w:t>
      </w:r>
      <w:r>
        <w:t xml:space="preserve"> </w:t>
      </w:r>
      <w:r>
        <w:rPr>
          <w:rFonts w:hint="eastAsia"/>
        </w:rPr>
        <w:t>Structure</w:t>
      </w:r>
      <w:r>
        <w:t>)</w:t>
      </w:r>
    </w:p>
    <w:p w14:paraId="3D80DFE2" w14:textId="77777777" w:rsidR="00204983" w:rsidRDefault="00EB62CF">
      <w:pPr>
        <w:pStyle w:val="af3"/>
        <w:spacing w:line="360" w:lineRule="auto"/>
      </w:pPr>
      <w:r>
        <w:rPr>
          <w:noProof/>
        </w:rPr>
        <w:drawing>
          <wp:inline distT="0" distB="0" distL="0" distR="0" wp14:anchorId="3D80E220" wp14:editId="3D80E221">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185"/>
        <w:gridCol w:w="1405"/>
        <w:gridCol w:w="3051"/>
        <w:gridCol w:w="1453"/>
        <w:gridCol w:w="1209"/>
      </w:tblGrid>
      <w:tr w:rsidR="00204983" w14:paraId="3D80DFE8" w14:textId="77777777">
        <w:tc>
          <w:tcPr>
            <w:tcW w:w="1207" w:type="dxa"/>
          </w:tcPr>
          <w:p w14:paraId="3D80DFE3" w14:textId="77777777" w:rsidR="00204983" w:rsidRDefault="00EB62CF">
            <w:pPr>
              <w:rPr>
                <w:rFonts w:ascii="宋体" w:hAnsi="宋体" w:cs="宋体"/>
              </w:rPr>
            </w:pPr>
            <w:r>
              <w:rPr>
                <w:rFonts w:ascii="宋体" w:hAnsi="宋体" w:cs="宋体" w:hint="eastAsia"/>
              </w:rPr>
              <w:t>项目客户</w:t>
            </w:r>
          </w:p>
        </w:tc>
        <w:tc>
          <w:tcPr>
            <w:tcW w:w="1406" w:type="dxa"/>
          </w:tcPr>
          <w:p w14:paraId="3D80DFE4" w14:textId="77777777" w:rsidR="00204983" w:rsidRDefault="00EB62CF">
            <w:pPr>
              <w:rPr>
                <w:rFonts w:ascii="宋体" w:hAnsi="宋体" w:cs="宋体"/>
              </w:rPr>
            </w:pPr>
            <w:r>
              <w:rPr>
                <w:rFonts w:ascii="宋体" w:hAnsi="宋体" w:cs="宋体" w:hint="eastAsia"/>
              </w:rPr>
              <w:t>联系电话</w:t>
            </w:r>
          </w:p>
        </w:tc>
        <w:tc>
          <w:tcPr>
            <w:tcW w:w="1968" w:type="dxa"/>
          </w:tcPr>
          <w:p w14:paraId="3D80DFE5" w14:textId="77777777" w:rsidR="00204983" w:rsidRDefault="00EB62CF">
            <w:pPr>
              <w:rPr>
                <w:rFonts w:ascii="宋体" w:hAnsi="宋体" w:cs="宋体"/>
              </w:rPr>
            </w:pPr>
            <w:r>
              <w:rPr>
                <w:rFonts w:ascii="宋体" w:hAnsi="宋体" w:cs="宋体" w:hint="eastAsia"/>
              </w:rPr>
              <w:t>邮箱</w:t>
            </w:r>
          </w:p>
        </w:tc>
        <w:tc>
          <w:tcPr>
            <w:tcW w:w="1458" w:type="dxa"/>
          </w:tcPr>
          <w:p w14:paraId="3D80DFE6" w14:textId="77777777" w:rsidR="00204983" w:rsidRDefault="00EB62CF">
            <w:pPr>
              <w:rPr>
                <w:rFonts w:ascii="宋体" w:hAnsi="宋体" w:cs="宋体"/>
              </w:rPr>
            </w:pPr>
            <w:proofErr w:type="gramStart"/>
            <w:r>
              <w:rPr>
                <w:rFonts w:ascii="宋体" w:hAnsi="宋体" w:cs="宋体" w:hint="eastAsia"/>
              </w:rPr>
              <w:t>微信</w:t>
            </w:r>
            <w:proofErr w:type="gramEnd"/>
          </w:p>
        </w:tc>
        <w:tc>
          <w:tcPr>
            <w:tcW w:w="1228" w:type="dxa"/>
          </w:tcPr>
          <w:p w14:paraId="3D80DFE7" w14:textId="77777777" w:rsidR="00204983" w:rsidRDefault="00EB62CF">
            <w:pPr>
              <w:rPr>
                <w:rFonts w:ascii="宋体" w:hAnsi="宋体" w:cs="宋体"/>
              </w:rPr>
            </w:pPr>
            <w:r>
              <w:rPr>
                <w:rFonts w:ascii="宋体" w:hAnsi="宋体" w:cs="宋体" w:hint="eastAsia"/>
              </w:rPr>
              <w:t>地址</w:t>
            </w:r>
          </w:p>
        </w:tc>
      </w:tr>
      <w:tr w:rsidR="00204983" w14:paraId="3D80DFEE" w14:textId="77777777">
        <w:tc>
          <w:tcPr>
            <w:tcW w:w="1207" w:type="dxa"/>
          </w:tcPr>
          <w:p w14:paraId="3D80DFE9" w14:textId="77777777" w:rsidR="00204983" w:rsidRDefault="00EB62CF">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D80DFEA" w14:textId="77777777" w:rsidR="00204983" w:rsidRDefault="00EB62CF">
            <w:pPr>
              <w:rPr>
                <w:rFonts w:ascii="宋体" w:hAnsi="宋体" w:cs="宋体"/>
              </w:rPr>
            </w:pPr>
            <w:r>
              <w:rPr>
                <w:rFonts w:ascii="宋体" w:hAnsi="宋体" w:cs="宋体" w:hint="eastAsia"/>
              </w:rPr>
              <w:t>13357102333</w:t>
            </w:r>
          </w:p>
        </w:tc>
        <w:tc>
          <w:tcPr>
            <w:tcW w:w="1968" w:type="dxa"/>
          </w:tcPr>
          <w:p w14:paraId="3D80DFEB" w14:textId="77777777" w:rsidR="00204983" w:rsidRDefault="009121CE">
            <w:pPr>
              <w:rPr>
                <w:rFonts w:ascii="宋体" w:hAnsi="宋体" w:cs="宋体"/>
              </w:rPr>
            </w:pPr>
            <w:hyperlink r:id="rId14" w:history="1">
              <w:r w:rsidR="00EB62CF">
                <w:rPr>
                  <w:rStyle w:val="af"/>
                  <w:rFonts w:ascii="宋体" w:hAnsi="宋体" w:cs="宋体" w:hint="eastAsia"/>
                </w:rPr>
                <w:t>yangc@zucc.edu.cn</w:t>
              </w:r>
            </w:hyperlink>
          </w:p>
        </w:tc>
        <w:tc>
          <w:tcPr>
            <w:tcW w:w="1458" w:type="dxa"/>
          </w:tcPr>
          <w:p w14:paraId="3D80DFEC"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DFED" w14:textId="77777777" w:rsidR="00204983" w:rsidRDefault="00EB62CF">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204983" w14:paraId="3D80DFF4" w14:textId="77777777">
        <w:tc>
          <w:tcPr>
            <w:tcW w:w="1207" w:type="dxa"/>
          </w:tcPr>
          <w:p w14:paraId="3D80DFEF" w14:textId="77777777" w:rsidR="00204983" w:rsidRDefault="00EB62CF">
            <w:pPr>
              <w:rPr>
                <w:rFonts w:ascii="宋体" w:hAnsi="宋体" w:cs="宋体"/>
              </w:rPr>
            </w:pPr>
            <w:r>
              <w:rPr>
                <w:rFonts w:ascii="宋体" w:hAnsi="宋体" w:cs="宋体" w:hint="eastAsia"/>
              </w:rPr>
              <w:t>陈幼安</w:t>
            </w:r>
          </w:p>
        </w:tc>
        <w:tc>
          <w:tcPr>
            <w:tcW w:w="1406" w:type="dxa"/>
          </w:tcPr>
          <w:p w14:paraId="3D80DFF0" w14:textId="77777777" w:rsidR="00204983" w:rsidRDefault="00204983">
            <w:pPr>
              <w:rPr>
                <w:rFonts w:ascii="宋体" w:hAnsi="宋体" w:cs="宋体"/>
              </w:rPr>
            </w:pPr>
          </w:p>
        </w:tc>
        <w:tc>
          <w:tcPr>
            <w:tcW w:w="1968" w:type="dxa"/>
          </w:tcPr>
          <w:p w14:paraId="3D80DFF1"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DFF2" w14:textId="77777777" w:rsidR="00204983" w:rsidRDefault="00204983">
            <w:pPr>
              <w:rPr>
                <w:rFonts w:ascii="宋体" w:hAnsi="宋体" w:cs="宋体"/>
              </w:rPr>
            </w:pPr>
          </w:p>
        </w:tc>
        <w:tc>
          <w:tcPr>
            <w:tcW w:w="1228" w:type="dxa"/>
          </w:tcPr>
          <w:p w14:paraId="3D80DFF3" w14:textId="77777777" w:rsidR="00204983" w:rsidRDefault="00204983">
            <w:pPr>
              <w:rPr>
                <w:rFonts w:ascii="宋体" w:hAnsi="宋体" w:cs="宋体"/>
              </w:rPr>
            </w:pPr>
          </w:p>
        </w:tc>
      </w:tr>
      <w:tr w:rsidR="00204983" w14:paraId="3D80DFFA" w14:textId="77777777">
        <w:tc>
          <w:tcPr>
            <w:tcW w:w="1207" w:type="dxa"/>
          </w:tcPr>
          <w:p w14:paraId="3D80DFF5" w14:textId="77777777" w:rsidR="00204983" w:rsidRDefault="00EB62CF">
            <w:pPr>
              <w:rPr>
                <w:rFonts w:ascii="宋体" w:hAnsi="宋体" w:cs="宋体"/>
              </w:rPr>
            </w:pPr>
            <w:r>
              <w:rPr>
                <w:rFonts w:ascii="宋体" w:hAnsi="宋体" w:cs="宋体" w:hint="eastAsia"/>
              </w:rPr>
              <w:t>陈炜舜</w:t>
            </w:r>
          </w:p>
        </w:tc>
        <w:tc>
          <w:tcPr>
            <w:tcW w:w="1406" w:type="dxa"/>
          </w:tcPr>
          <w:p w14:paraId="3D80DFF6" w14:textId="77777777" w:rsidR="00204983" w:rsidRDefault="00204983">
            <w:pPr>
              <w:rPr>
                <w:rFonts w:ascii="宋体" w:hAnsi="宋体" w:cs="宋体"/>
              </w:rPr>
            </w:pPr>
          </w:p>
        </w:tc>
        <w:tc>
          <w:tcPr>
            <w:tcW w:w="1968" w:type="dxa"/>
          </w:tcPr>
          <w:p w14:paraId="3D80DFF7"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DFF8" w14:textId="77777777" w:rsidR="00204983" w:rsidRDefault="00204983">
            <w:pPr>
              <w:rPr>
                <w:rFonts w:ascii="宋体" w:hAnsi="宋体" w:cs="宋体"/>
              </w:rPr>
            </w:pPr>
          </w:p>
        </w:tc>
        <w:tc>
          <w:tcPr>
            <w:tcW w:w="1228" w:type="dxa"/>
          </w:tcPr>
          <w:p w14:paraId="3D80DFF9" w14:textId="77777777" w:rsidR="00204983" w:rsidRDefault="00204983">
            <w:pPr>
              <w:rPr>
                <w:rFonts w:ascii="宋体" w:hAnsi="宋体" w:cs="宋体"/>
              </w:rPr>
            </w:pPr>
          </w:p>
        </w:tc>
      </w:tr>
    </w:tbl>
    <w:p w14:paraId="3D80DFFB" w14:textId="77777777" w:rsidR="00204983" w:rsidRDefault="00204983">
      <w:pPr>
        <w:pStyle w:val="af3"/>
        <w:spacing w:line="360" w:lineRule="auto"/>
      </w:pPr>
    </w:p>
    <w:p w14:paraId="3D80DFFC" w14:textId="77777777" w:rsidR="00204983" w:rsidRDefault="00204983">
      <w:pPr>
        <w:pStyle w:val="af3"/>
        <w:spacing w:line="360" w:lineRule="auto"/>
      </w:pPr>
    </w:p>
    <w:p w14:paraId="3D80DFFD" w14:textId="77777777" w:rsidR="00204983" w:rsidRDefault="00EB62CF">
      <w:pPr>
        <w:pStyle w:val="af2"/>
        <w:numPr>
          <w:ilvl w:val="1"/>
          <w:numId w:val="1"/>
        </w:numPr>
        <w:spacing w:line="360" w:lineRule="auto"/>
      </w:pPr>
      <w:bookmarkStart w:id="9" w:name="_Toc458046145"/>
      <w:r>
        <w:rPr>
          <w:rFonts w:hint="eastAsia"/>
        </w:rPr>
        <w:t>产品</w:t>
      </w:r>
      <w:bookmarkEnd w:id="9"/>
    </w:p>
    <w:p w14:paraId="3D80DFFE" w14:textId="77777777" w:rsidR="00204983" w:rsidRDefault="00EB62CF">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02" w14:textId="77777777">
        <w:tc>
          <w:tcPr>
            <w:tcW w:w="2735" w:type="dxa"/>
          </w:tcPr>
          <w:p w14:paraId="3D80DFFF" w14:textId="77777777" w:rsidR="00204983" w:rsidRDefault="00EB62CF">
            <w:pPr>
              <w:pStyle w:val="af3"/>
              <w:spacing w:line="360" w:lineRule="auto"/>
            </w:pPr>
            <w:r>
              <w:rPr>
                <w:rFonts w:hint="eastAsia"/>
              </w:rPr>
              <w:t>序号</w:t>
            </w:r>
          </w:p>
        </w:tc>
        <w:tc>
          <w:tcPr>
            <w:tcW w:w="2843" w:type="dxa"/>
          </w:tcPr>
          <w:p w14:paraId="3D80E000" w14:textId="77777777" w:rsidR="00204983" w:rsidRDefault="00EB62CF">
            <w:pPr>
              <w:pStyle w:val="af3"/>
              <w:spacing w:line="360" w:lineRule="auto"/>
            </w:pPr>
            <w:r>
              <w:rPr>
                <w:rFonts w:hint="eastAsia"/>
              </w:rPr>
              <w:t>设备名称</w:t>
            </w:r>
          </w:p>
        </w:tc>
        <w:tc>
          <w:tcPr>
            <w:tcW w:w="3062" w:type="dxa"/>
          </w:tcPr>
          <w:p w14:paraId="3D80E001" w14:textId="77777777" w:rsidR="00204983" w:rsidRDefault="00EB62CF">
            <w:pPr>
              <w:pStyle w:val="af3"/>
              <w:spacing w:line="360" w:lineRule="auto"/>
            </w:pPr>
            <w:r>
              <w:rPr>
                <w:rFonts w:hint="eastAsia"/>
              </w:rPr>
              <w:t>类型</w:t>
            </w:r>
          </w:p>
        </w:tc>
      </w:tr>
      <w:tr w:rsidR="00204983" w14:paraId="3D80E006" w14:textId="77777777">
        <w:tc>
          <w:tcPr>
            <w:tcW w:w="2735" w:type="dxa"/>
          </w:tcPr>
          <w:p w14:paraId="3D80E003" w14:textId="77777777" w:rsidR="00204983" w:rsidRDefault="00EB62CF">
            <w:pPr>
              <w:pStyle w:val="af3"/>
              <w:spacing w:line="360" w:lineRule="auto"/>
            </w:pPr>
            <w:r>
              <w:rPr>
                <w:rFonts w:hint="eastAsia"/>
              </w:rPr>
              <w:t>001</w:t>
            </w:r>
          </w:p>
        </w:tc>
        <w:tc>
          <w:tcPr>
            <w:tcW w:w="2843" w:type="dxa"/>
          </w:tcPr>
          <w:p w14:paraId="3D80E004" w14:textId="77777777" w:rsidR="00204983" w:rsidRDefault="00EB62CF">
            <w:pPr>
              <w:pStyle w:val="af3"/>
              <w:spacing w:line="360" w:lineRule="auto"/>
            </w:pPr>
            <w:r>
              <w:rPr>
                <w:rFonts w:hint="eastAsia"/>
              </w:rPr>
              <w:t>阿里云服务器</w:t>
            </w:r>
          </w:p>
        </w:tc>
        <w:tc>
          <w:tcPr>
            <w:tcW w:w="3062" w:type="dxa"/>
          </w:tcPr>
          <w:p w14:paraId="3D80E005" w14:textId="77777777" w:rsidR="00204983" w:rsidRDefault="00EB62CF">
            <w:pPr>
              <w:pStyle w:val="af3"/>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3D80E007" w14:textId="77777777" w:rsidR="00204983" w:rsidRDefault="00EB62CF">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204983" w14:paraId="3D80E00D" w14:textId="77777777">
        <w:tc>
          <w:tcPr>
            <w:tcW w:w="1440" w:type="dxa"/>
          </w:tcPr>
          <w:p w14:paraId="3D80E008" w14:textId="77777777" w:rsidR="00204983" w:rsidRDefault="00EB62CF">
            <w:pPr>
              <w:pStyle w:val="af3"/>
              <w:spacing w:line="360" w:lineRule="auto"/>
            </w:pPr>
            <w:r>
              <w:rPr>
                <w:rFonts w:hint="eastAsia"/>
              </w:rPr>
              <w:t>序号</w:t>
            </w:r>
          </w:p>
        </w:tc>
        <w:tc>
          <w:tcPr>
            <w:tcW w:w="1962" w:type="dxa"/>
          </w:tcPr>
          <w:p w14:paraId="3D80E009" w14:textId="77777777" w:rsidR="00204983" w:rsidRDefault="00EB62CF">
            <w:pPr>
              <w:pStyle w:val="af3"/>
              <w:spacing w:line="360" w:lineRule="auto"/>
            </w:pPr>
            <w:r>
              <w:rPr>
                <w:rFonts w:hint="eastAsia"/>
              </w:rPr>
              <w:t>程序名称</w:t>
            </w:r>
            <w:r>
              <w:rPr>
                <w:rFonts w:hint="eastAsia"/>
              </w:rPr>
              <w:t xml:space="preserve"> </w:t>
            </w:r>
            <w:r>
              <w:t xml:space="preserve"> </w:t>
            </w:r>
          </w:p>
        </w:tc>
        <w:tc>
          <w:tcPr>
            <w:tcW w:w="1605" w:type="dxa"/>
          </w:tcPr>
          <w:p w14:paraId="3D80E00A" w14:textId="77777777" w:rsidR="00204983" w:rsidRDefault="00EB62CF">
            <w:pPr>
              <w:pStyle w:val="af3"/>
              <w:spacing w:line="360" w:lineRule="auto"/>
            </w:pPr>
            <w:r>
              <w:rPr>
                <w:rFonts w:hint="eastAsia"/>
              </w:rPr>
              <w:t>语言</w:t>
            </w:r>
          </w:p>
        </w:tc>
        <w:tc>
          <w:tcPr>
            <w:tcW w:w="1293" w:type="dxa"/>
          </w:tcPr>
          <w:p w14:paraId="3D80E00B" w14:textId="77777777" w:rsidR="00204983" w:rsidRDefault="00EB62CF">
            <w:pPr>
              <w:pStyle w:val="af3"/>
              <w:spacing w:line="360" w:lineRule="auto"/>
            </w:pPr>
            <w:r>
              <w:rPr>
                <w:rFonts w:hint="eastAsia"/>
              </w:rPr>
              <w:t>介质</w:t>
            </w:r>
          </w:p>
        </w:tc>
        <w:tc>
          <w:tcPr>
            <w:tcW w:w="2340" w:type="dxa"/>
          </w:tcPr>
          <w:p w14:paraId="3D80E00C" w14:textId="77777777" w:rsidR="00204983" w:rsidRDefault="00EB62CF">
            <w:pPr>
              <w:pStyle w:val="af3"/>
              <w:spacing w:line="360" w:lineRule="auto"/>
            </w:pPr>
            <w:r>
              <w:rPr>
                <w:rFonts w:hint="eastAsia"/>
              </w:rPr>
              <w:t>功能</w:t>
            </w:r>
          </w:p>
        </w:tc>
      </w:tr>
      <w:tr w:rsidR="00204983" w14:paraId="3D80E013" w14:textId="77777777">
        <w:tc>
          <w:tcPr>
            <w:tcW w:w="1440" w:type="dxa"/>
          </w:tcPr>
          <w:p w14:paraId="3D80E00E" w14:textId="77777777" w:rsidR="00204983" w:rsidRDefault="00EB62CF">
            <w:pPr>
              <w:pStyle w:val="af3"/>
              <w:spacing w:line="360" w:lineRule="auto"/>
            </w:pPr>
            <w:r>
              <w:rPr>
                <w:rFonts w:hint="eastAsia"/>
              </w:rPr>
              <w:t>001</w:t>
            </w:r>
          </w:p>
        </w:tc>
        <w:tc>
          <w:tcPr>
            <w:tcW w:w="1962" w:type="dxa"/>
          </w:tcPr>
          <w:p w14:paraId="3D80E00F" w14:textId="77777777" w:rsidR="00204983" w:rsidRDefault="00EB62CF">
            <w:pPr>
              <w:pStyle w:val="af3"/>
              <w:spacing w:line="360" w:lineRule="auto"/>
            </w:pPr>
            <w:r>
              <w:rPr>
                <w:rFonts w:hint="eastAsia"/>
              </w:rPr>
              <w:t>云端知识库</w:t>
            </w:r>
            <w:r>
              <w:rPr>
                <w:rFonts w:hint="eastAsia"/>
              </w:rPr>
              <w:t>APP</w:t>
            </w:r>
          </w:p>
        </w:tc>
        <w:tc>
          <w:tcPr>
            <w:tcW w:w="1605" w:type="dxa"/>
          </w:tcPr>
          <w:p w14:paraId="3D80E010" w14:textId="77777777" w:rsidR="00204983" w:rsidRDefault="00EB62CF">
            <w:pPr>
              <w:pStyle w:val="af3"/>
              <w:spacing w:line="360" w:lineRule="auto"/>
            </w:pPr>
            <w:r>
              <w:rPr>
                <w:rFonts w:hint="eastAsia"/>
              </w:rPr>
              <w:t>JS+CSS+HTML5</w:t>
            </w:r>
          </w:p>
        </w:tc>
        <w:tc>
          <w:tcPr>
            <w:tcW w:w="1293" w:type="dxa"/>
          </w:tcPr>
          <w:p w14:paraId="3D80E011" w14:textId="77777777" w:rsidR="00204983" w:rsidRDefault="00EB62CF">
            <w:pPr>
              <w:pStyle w:val="af3"/>
              <w:spacing w:line="360" w:lineRule="auto"/>
            </w:pPr>
            <w:r>
              <w:rPr>
                <w:rFonts w:hint="eastAsia"/>
              </w:rPr>
              <w:t>手机</w:t>
            </w:r>
          </w:p>
        </w:tc>
        <w:tc>
          <w:tcPr>
            <w:tcW w:w="2340" w:type="dxa"/>
          </w:tcPr>
          <w:p w14:paraId="3D80E012" w14:textId="77777777" w:rsidR="00204983" w:rsidRDefault="00EB62CF">
            <w:pPr>
              <w:pStyle w:val="af3"/>
              <w:spacing w:line="360" w:lineRule="auto"/>
            </w:pPr>
            <w:r>
              <w:rPr>
                <w:rFonts w:hint="eastAsia"/>
              </w:rPr>
              <w:t>提供个人知识库管理，团队知识库协同管理，提供知识库共享</w:t>
            </w:r>
          </w:p>
        </w:tc>
      </w:tr>
      <w:tr w:rsidR="00204983" w14:paraId="3D80E019" w14:textId="77777777">
        <w:tc>
          <w:tcPr>
            <w:tcW w:w="1440" w:type="dxa"/>
          </w:tcPr>
          <w:p w14:paraId="3D80E014" w14:textId="77777777" w:rsidR="00204983" w:rsidRDefault="00EB62CF">
            <w:pPr>
              <w:pStyle w:val="af3"/>
              <w:spacing w:line="360" w:lineRule="auto"/>
            </w:pPr>
            <w:r>
              <w:rPr>
                <w:rFonts w:hint="eastAsia"/>
              </w:rPr>
              <w:t>002</w:t>
            </w:r>
          </w:p>
        </w:tc>
        <w:tc>
          <w:tcPr>
            <w:tcW w:w="1962" w:type="dxa"/>
          </w:tcPr>
          <w:p w14:paraId="3D80E015" w14:textId="77777777" w:rsidR="00204983" w:rsidRDefault="00EB62CF">
            <w:pPr>
              <w:pStyle w:val="af3"/>
              <w:spacing w:line="360" w:lineRule="auto"/>
            </w:pPr>
            <w:r>
              <w:rPr>
                <w:rFonts w:hint="eastAsia"/>
              </w:rPr>
              <w:t>云端知识库</w:t>
            </w:r>
            <w:r>
              <w:rPr>
                <w:rFonts w:hint="eastAsia"/>
              </w:rPr>
              <w:t>WEB</w:t>
            </w:r>
          </w:p>
        </w:tc>
        <w:tc>
          <w:tcPr>
            <w:tcW w:w="1605" w:type="dxa"/>
          </w:tcPr>
          <w:p w14:paraId="3D80E016" w14:textId="77777777" w:rsidR="00204983" w:rsidRDefault="00EB62CF">
            <w:pPr>
              <w:pStyle w:val="af3"/>
              <w:spacing w:line="360" w:lineRule="auto"/>
            </w:pPr>
            <w:r>
              <w:rPr>
                <w:rFonts w:hint="eastAsia"/>
              </w:rPr>
              <w:t>JS+CSS+HTML5</w:t>
            </w:r>
          </w:p>
        </w:tc>
        <w:tc>
          <w:tcPr>
            <w:tcW w:w="1293" w:type="dxa"/>
          </w:tcPr>
          <w:p w14:paraId="3D80E017" w14:textId="77777777" w:rsidR="00204983" w:rsidRDefault="00EB62CF">
            <w:pPr>
              <w:pStyle w:val="af3"/>
              <w:spacing w:line="360" w:lineRule="auto"/>
            </w:pPr>
            <w:r>
              <w:rPr>
                <w:rFonts w:hint="eastAsia"/>
              </w:rPr>
              <w:t>手机或电脑</w:t>
            </w:r>
          </w:p>
        </w:tc>
        <w:tc>
          <w:tcPr>
            <w:tcW w:w="2340" w:type="dxa"/>
          </w:tcPr>
          <w:p w14:paraId="3D80E018" w14:textId="77777777" w:rsidR="00204983" w:rsidRDefault="00EB62CF">
            <w:pPr>
              <w:pStyle w:val="af3"/>
              <w:spacing w:line="360" w:lineRule="auto"/>
            </w:pPr>
            <w:r>
              <w:rPr>
                <w:rFonts w:hint="eastAsia"/>
              </w:rPr>
              <w:t>提供个人知识库管理，团队知识库协同管理，提供知识库共享</w:t>
            </w:r>
          </w:p>
        </w:tc>
      </w:tr>
    </w:tbl>
    <w:p w14:paraId="3D80E01A" w14:textId="77777777" w:rsidR="00204983" w:rsidRDefault="00204983">
      <w:pPr>
        <w:pStyle w:val="10"/>
        <w:spacing w:line="360" w:lineRule="auto"/>
      </w:pPr>
      <w:bookmarkStart w:id="12" w:name="_Toc458046148"/>
    </w:p>
    <w:p w14:paraId="3D80E01B" w14:textId="77777777" w:rsidR="00204983" w:rsidRDefault="00EB62CF">
      <w:pPr>
        <w:pStyle w:val="10"/>
        <w:spacing w:line="360" w:lineRule="auto"/>
      </w:pPr>
      <w:r>
        <w:rPr>
          <w:noProof/>
        </w:rPr>
        <w:lastRenderedPageBreak/>
        <w:drawing>
          <wp:inline distT="0" distB="0" distL="114300" distR="114300" wp14:anchorId="3D80E222" wp14:editId="3D80E223">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5580" cy="1760855"/>
                    </a:xfrm>
                    <a:prstGeom prst="rect">
                      <a:avLst/>
                    </a:prstGeom>
                    <a:noFill/>
                    <a:ln>
                      <a:noFill/>
                    </a:ln>
                  </pic:spPr>
                </pic:pic>
              </a:graphicData>
            </a:graphic>
          </wp:inline>
        </w:drawing>
      </w:r>
    </w:p>
    <w:p w14:paraId="3D80E01C" w14:textId="77777777" w:rsidR="00204983" w:rsidRDefault="00EB62CF">
      <w:pPr>
        <w:pStyle w:val="10"/>
        <w:numPr>
          <w:ilvl w:val="2"/>
          <w:numId w:val="1"/>
        </w:numPr>
        <w:spacing w:line="360" w:lineRule="auto"/>
      </w:pPr>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204983" w14:paraId="3D80E020" w14:textId="77777777">
        <w:tc>
          <w:tcPr>
            <w:tcW w:w="1620" w:type="dxa"/>
          </w:tcPr>
          <w:p w14:paraId="3D80E01D" w14:textId="77777777" w:rsidR="00204983" w:rsidRDefault="00EB62CF">
            <w:pPr>
              <w:pStyle w:val="af3"/>
              <w:spacing w:line="360" w:lineRule="auto"/>
            </w:pPr>
            <w:r>
              <w:rPr>
                <w:rFonts w:hint="eastAsia"/>
              </w:rPr>
              <w:t>序号</w:t>
            </w:r>
          </w:p>
        </w:tc>
        <w:tc>
          <w:tcPr>
            <w:tcW w:w="2880" w:type="dxa"/>
          </w:tcPr>
          <w:p w14:paraId="3D80E01E" w14:textId="77777777" w:rsidR="00204983" w:rsidRDefault="00EB62CF">
            <w:pPr>
              <w:pStyle w:val="af3"/>
              <w:spacing w:line="360" w:lineRule="auto"/>
            </w:pPr>
            <w:r>
              <w:rPr>
                <w:rFonts w:hint="eastAsia"/>
              </w:rPr>
              <w:t>文件名称</w:t>
            </w:r>
            <w:r>
              <w:rPr>
                <w:rFonts w:hint="eastAsia"/>
              </w:rPr>
              <w:t xml:space="preserve"> </w:t>
            </w:r>
          </w:p>
        </w:tc>
        <w:tc>
          <w:tcPr>
            <w:tcW w:w="4140" w:type="dxa"/>
          </w:tcPr>
          <w:p w14:paraId="3D80E01F" w14:textId="77777777" w:rsidR="00204983" w:rsidRDefault="00EB62CF">
            <w:pPr>
              <w:pStyle w:val="af3"/>
              <w:spacing w:line="360" w:lineRule="auto"/>
            </w:pPr>
            <w:r>
              <w:rPr>
                <w:rFonts w:hint="eastAsia"/>
              </w:rPr>
              <w:t>文件编号</w:t>
            </w:r>
            <w:r>
              <w:rPr>
                <w:rFonts w:hint="eastAsia"/>
              </w:rPr>
              <w:t xml:space="preserve"> </w:t>
            </w:r>
          </w:p>
        </w:tc>
      </w:tr>
      <w:tr w:rsidR="00204983" w14:paraId="3D80E024" w14:textId="77777777">
        <w:tc>
          <w:tcPr>
            <w:tcW w:w="1620" w:type="dxa"/>
          </w:tcPr>
          <w:p w14:paraId="3D80E021" w14:textId="77777777" w:rsidR="00204983" w:rsidRDefault="00EB62CF">
            <w:pPr>
              <w:pStyle w:val="af3"/>
              <w:spacing w:line="360" w:lineRule="auto"/>
            </w:pPr>
            <w:r>
              <w:rPr>
                <w:rFonts w:hint="eastAsia"/>
              </w:rPr>
              <w:t>001</w:t>
            </w:r>
          </w:p>
        </w:tc>
        <w:tc>
          <w:tcPr>
            <w:tcW w:w="2880" w:type="dxa"/>
          </w:tcPr>
          <w:p w14:paraId="3D80E022" w14:textId="77777777" w:rsidR="00204983" w:rsidRDefault="00EB62CF">
            <w:pPr>
              <w:pStyle w:val="af3"/>
              <w:spacing w:line="360" w:lineRule="auto"/>
            </w:pPr>
            <w:r>
              <w:rPr>
                <w:rFonts w:hint="eastAsia"/>
              </w:rPr>
              <w:t>数据库配置文件</w:t>
            </w:r>
          </w:p>
        </w:tc>
        <w:tc>
          <w:tcPr>
            <w:tcW w:w="4140" w:type="dxa"/>
          </w:tcPr>
          <w:p w14:paraId="3D80E023" w14:textId="77777777" w:rsidR="00204983" w:rsidRDefault="00EB62CF">
            <w:pPr>
              <w:pStyle w:val="af3"/>
              <w:spacing w:line="360" w:lineRule="auto"/>
            </w:pPr>
            <w:r>
              <w:rPr>
                <w:rFonts w:hint="eastAsia"/>
              </w:rPr>
              <w:t>00001</w:t>
            </w:r>
          </w:p>
        </w:tc>
      </w:tr>
    </w:tbl>
    <w:p w14:paraId="3D80E025" w14:textId="77777777" w:rsidR="00204983" w:rsidRDefault="00EB62CF">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204983" w14:paraId="3D80E02B" w14:textId="77777777">
        <w:tc>
          <w:tcPr>
            <w:tcW w:w="1400" w:type="dxa"/>
          </w:tcPr>
          <w:p w14:paraId="3D80E026" w14:textId="77777777" w:rsidR="00204983" w:rsidRDefault="00EB62CF">
            <w:pPr>
              <w:pStyle w:val="af3"/>
              <w:spacing w:line="360" w:lineRule="auto"/>
            </w:pPr>
            <w:r>
              <w:rPr>
                <w:rFonts w:hint="eastAsia"/>
              </w:rPr>
              <w:t>序号</w:t>
            </w:r>
          </w:p>
        </w:tc>
        <w:tc>
          <w:tcPr>
            <w:tcW w:w="2200" w:type="dxa"/>
          </w:tcPr>
          <w:p w14:paraId="3D80E027" w14:textId="77777777" w:rsidR="00204983" w:rsidRDefault="00EB62CF">
            <w:pPr>
              <w:pStyle w:val="af3"/>
              <w:spacing w:line="360" w:lineRule="auto"/>
            </w:pPr>
            <w:r>
              <w:rPr>
                <w:rFonts w:hint="eastAsia"/>
              </w:rPr>
              <w:t>服务名称</w:t>
            </w:r>
            <w:r>
              <w:t xml:space="preserve"> </w:t>
            </w:r>
          </w:p>
        </w:tc>
        <w:tc>
          <w:tcPr>
            <w:tcW w:w="1407" w:type="dxa"/>
          </w:tcPr>
          <w:p w14:paraId="3D80E028" w14:textId="77777777" w:rsidR="00204983" w:rsidRDefault="00EB62CF">
            <w:pPr>
              <w:pStyle w:val="af3"/>
              <w:spacing w:line="360" w:lineRule="auto"/>
            </w:pPr>
            <w:r>
              <w:rPr>
                <w:rFonts w:hint="eastAsia"/>
              </w:rPr>
              <w:t>开始日期</w:t>
            </w:r>
          </w:p>
        </w:tc>
        <w:tc>
          <w:tcPr>
            <w:tcW w:w="1705" w:type="dxa"/>
          </w:tcPr>
          <w:p w14:paraId="3D80E029" w14:textId="77777777" w:rsidR="00204983" w:rsidRDefault="00EB62CF">
            <w:pPr>
              <w:pStyle w:val="af3"/>
              <w:spacing w:line="360" w:lineRule="auto"/>
              <w:jc w:val="center"/>
            </w:pPr>
            <w:r>
              <w:rPr>
                <w:rFonts w:hint="eastAsia"/>
              </w:rPr>
              <w:t>服务期限</w:t>
            </w:r>
          </w:p>
        </w:tc>
        <w:tc>
          <w:tcPr>
            <w:tcW w:w="1928" w:type="dxa"/>
          </w:tcPr>
          <w:p w14:paraId="3D80E02A" w14:textId="77777777" w:rsidR="00204983" w:rsidRDefault="00EB62CF">
            <w:pPr>
              <w:pStyle w:val="af3"/>
              <w:spacing w:line="360" w:lineRule="auto"/>
            </w:pPr>
            <w:r>
              <w:rPr>
                <w:rFonts w:hint="eastAsia"/>
              </w:rPr>
              <w:t>支持级别</w:t>
            </w:r>
          </w:p>
        </w:tc>
      </w:tr>
      <w:tr w:rsidR="00204983" w14:paraId="3D80E031" w14:textId="77777777">
        <w:tc>
          <w:tcPr>
            <w:tcW w:w="1400" w:type="dxa"/>
          </w:tcPr>
          <w:p w14:paraId="3D80E02C" w14:textId="77777777" w:rsidR="00204983" w:rsidRDefault="00EB62CF">
            <w:pPr>
              <w:pStyle w:val="af3"/>
              <w:spacing w:line="360" w:lineRule="auto"/>
            </w:pPr>
            <w:r>
              <w:rPr>
                <w:rFonts w:hint="eastAsia"/>
              </w:rPr>
              <w:t>001</w:t>
            </w:r>
          </w:p>
        </w:tc>
        <w:tc>
          <w:tcPr>
            <w:tcW w:w="2200" w:type="dxa"/>
          </w:tcPr>
          <w:p w14:paraId="3D80E02D" w14:textId="77777777" w:rsidR="00204983" w:rsidRDefault="00EB62CF">
            <w:pPr>
              <w:pStyle w:val="af3"/>
              <w:spacing w:line="360" w:lineRule="auto"/>
            </w:pPr>
            <w:r>
              <w:rPr>
                <w:rFonts w:hint="eastAsia"/>
              </w:rPr>
              <w:t>运营维护</w:t>
            </w:r>
          </w:p>
        </w:tc>
        <w:tc>
          <w:tcPr>
            <w:tcW w:w="1407" w:type="dxa"/>
          </w:tcPr>
          <w:p w14:paraId="3D80E02E" w14:textId="77777777" w:rsidR="00204983" w:rsidRDefault="00EB62CF">
            <w:pPr>
              <w:pStyle w:val="af3"/>
              <w:spacing w:line="360" w:lineRule="auto"/>
            </w:pPr>
            <w:r>
              <w:rPr>
                <w:rFonts w:hint="eastAsia"/>
              </w:rPr>
              <w:t>20</w:t>
            </w:r>
            <w:r>
              <w:t>21</w:t>
            </w:r>
            <w:r>
              <w:rPr>
                <w:rFonts w:hint="eastAsia"/>
              </w:rPr>
              <w:t>-/-/</w:t>
            </w:r>
          </w:p>
        </w:tc>
        <w:tc>
          <w:tcPr>
            <w:tcW w:w="1705" w:type="dxa"/>
          </w:tcPr>
          <w:p w14:paraId="3D80E02F" w14:textId="77777777" w:rsidR="00204983" w:rsidRDefault="00EB62CF">
            <w:pPr>
              <w:pStyle w:val="af3"/>
              <w:spacing w:line="360" w:lineRule="auto"/>
              <w:jc w:val="center"/>
            </w:pPr>
            <w:r>
              <w:rPr>
                <w:rFonts w:hint="eastAsia"/>
              </w:rPr>
              <w:t>1</w:t>
            </w:r>
            <w:r>
              <w:rPr>
                <w:rFonts w:hint="eastAsia"/>
              </w:rPr>
              <w:t>年</w:t>
            </w:r>
          </w:p>
        </w:tc>
        <w:tc>
          <w:tcPr>
            <w:tcW w:w="1928" w:type="dxa"/>
          </w:tcPr>
          <w:p w14:paraId="3D80E030" w14:textId="77777777" w:rsidR="00204983" w:rsidRDefault="00EB62CF">
            <w:pPr>
              <w:pStyle w:val="af3"/>
              <w:spacing w:line="360" w:lineRule="auto"/>
            </w:pPr>
            <w:r>
              <w:rPr>
                <w:rFonts w:hint="eastAsia"/>
              </w:rPr>
              <w:t>全部支持</w:t>
            </w:r>
          </w:p>
        </w:tc>
      </w:tr>
    </w:tbl>
    <w:p w14:paraId="3D80E032" w14:textId="77777777" w:rsidR="00204983" w:rsidRDefault="00EB62CF">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36" w14:textId="77777777">
        <w:tc>
          <w:tcPr>
            <w:tcW w:w="2735" w:type="dxa"/>
          </w:tcPr>
          <w:p w14:paraId="3D80E033" w14:textId="77777777" w:rsidR="00204983" w:rsidRDefault="00EB62CF">
            <w:pPr>
              <w:pStyle w:val="af3"/>
              <w:spacing w:line="360" w:lineRule="auto"/>
            </w:pPr>
            <w:r>
              <w:rPr>
                <w:rFonts w:hint="eastAsia"/>
              </w:rPr>
              <w:t>序号</w:t>
            </w:r>
            <w:r>
              <w:rPr>
                <w:rFonts w:hint="eastAsia"/>
              </w:rPr>
              <w:t>001</w:t>
            </w:r>
          </w:p>
        </w:tc>
        <w:tc>
          <w:tcPr>
            <w:tcW w:w="2843" w:type="dxa"/>
          </w:tcPr>
          <w:p w14:paraId="3D80E034" w14:textId="77777777" w:rsidR="00204983" w:rsidRDefault="00EB62CF">
            <w:pPr>
              <w:pStyle w:val="af3"/>
              <w:spacing w:line="360" w:lineRule="auto"/>
            </w:pPr>
            <w:r>
              <w:rPr>
                <w:rFonts w:hint="eastAsia"/>
              </w:rPr>
              <w:t>产品名称</w:t>
            </w:r>
            <w:r>
              <w:rPr>
                <w:rFonts w:hint="eastAsia"/>
              </w:rPr>
              <w:t xml:space="preserve"> </w:t>
            </w:r>
            <w:r>
              <w:rPr>
                <w:rFonts w:hint="eastAsia"/>
              </w:rPr>
              <w:t>数据库文件</w:t>
            </w:r>
          </w:p>
        </w:tc>
        <w:tc>
          <w:tcPr>
            <w:tcW w:w="3062" w:type="dxa"/>
          </w:tcPr>
          <w:p w14:paraId="3D80E035" w14:textId="77777777" w:rsidR="00204983" w:rsidRDefault="00EB62CF">
            <w:pPr>
              <w:pStyle w:val="af3"/>
              <w:spacing w:line="360" w:lineRule="auto"/>
            </w:pPr>
            <w:r>
              <w:rPr>
                <w:rFonts w:hint="eastAsia"/>
              </w:rPr>
              <w:t>类型</w:t>
            </w:r>
          </w:p>
        </w:tc>
      </w:tr>
      <w:tr w:rsidR="00204983" w14:paraId="3D80E03A" w14:textId="77777777">
        <w:tc>
          <w:tcPr>
            <w:tcW w:w="2735" w:type="dxa"/>
          </w:tcPr>
          <w:p w14:paraId="3D80E037" w14:textId="77777777" w:rsidR="00204983" w:rsidRDefault="00EB62CF">
            <w:pPr>
              <w:pStyle w:val="af3"/>
              <w:spacing w:line="360" w:lineRule="auto"/>
            </w:pPr>
            <w:r>
              <w:rPr>
                <w:rFonts w:hint="eastAsia"/>
              </w:rPr>
              <w:t>001</w:t>
            </w:r>
          </w:p>
        </w:tc>
        <w:tc>
          <w:tcPr>
            <w:tcW w:w="2843" w:type="dxa"/>
          </w:tcPr>
          <w:p w14:paraId="3D80E038" w14:textId="77777777" w:rsidR="00204983" w:rsidRDefault="00EB62CF">
            <w:pPr>
              <w:pStyle w:val="af3"/>
              <w:spacing w:line="360" w:lineRule="auto"/>
            </w:pPr>
            <w:r>
              <w:rPr>
                <w:rFonts w:hint="eastAsia"/>
              </w:rPr>
              <w:t>数据库文件</w:t>
            </w:r>
          </w:p>
        </w:tc>
        <w:tc>
          <w:tcPr>
            <w:tcW w:w="3062" w:type="dxa"/>
          </w:tcPr>
          <w:p w14:paraId="3D80E039" w14:textId="77777777" w:rsidR="00204983" w:rsidRDefault="00EB62CF">
            <w:pPr>
              <w:pStyle w:val="af3"/>
              <w:spacing w:line="360" w:lineRule="auto"/>
            </w:pPr>
            <w:r>
              <w:rPr>
                <w:rFonts w:hint="eastAsia"/>
              </w:rPr>
              <w:t>数据</w:t>
            </w:r>
          </w:p>
        </w:tc>
      </w:tr>
      <w:tr w:rsidR="00204983" w14:paraId="3D80E03E" w14:textId="77777777">
        <w:tc>
          <w:tcPr>
            <w:tcW w:w="2735" w:type="dxa"/>
          </w:tcPr>
          <w:p w14:paraId="3D80E03B" w14:textId="77777777" w:rsidR="00204983" w:rsidRDefault="00EB62CF">
            <w:pPr>
              <w:pStyle w:val="af3"/>
              <w:spacing w:line="360" w:lineRule="auto"/>
            </w:pPr>
            <w:r>
              <w:rPr>
                <w:rFonts w:hint="eastAsia"/>
              </w:rPr>
              <w:t>002</w:t>
            </w:r>
          </w:p>
        </w:tc>
        <w:tc>
          <w:tcPr>
            <w:tcW w:w="2843" w:type="dxa"/>
          </w:tcPr>
          <w:p w14:paraId="3D80E03C" w14:textId="77777777" w:rsidR="00204983" w:rsidRDefault="00EB62CF">
            <w:pPr>
              <w:pStyle w:val="af3"/>
              <w:spacing w:line="360" w:lineRule="auto"/>
            </w:pPr>
            <w:r>
              <w:rPr>
                <w:rFonts w:hint="eastAsia"/>
              </w:rPr>
              <w:t>服务</w:t>
            </w:r>
            <w:proofErr w:type="gramStart"/>
            <w:r>
              <w:rPr>
                <w:rFonts w:hint="eastAsia"/>
              </w:rPr>
              <w:t>端文件</w:t>
            </w:r>
            <w:proofErr w:type="gramEnd"/>
          </w:p>
        </w:tc>
        <w:tc>
          <w:tcPr>
            <w:tcW w:w="3062" w:type="dxa"/>
          </w:tcPr>
          <w:p w14:paraId="3D80E03D" w14:textId="77777777" w:rsidR="00204983" w:rsidRDefault="00EB62CF">
            <w:pPr>
              <w:pStyle w:val="af3"/>
              <w:spacing w:line="360" w:lineRule="auto"/>
            </w:pPr>
            <w:r>
              <w:rPr>
                <w:rFonts w:hint="eastAsia"/>
              </w:rPr>
              <w:t>代码</w:t>
            </w:r>
          </w:p>
        </w:tc>
      </w:tr>
    </w:tbl>
    <w:p w14:paraId="3D80E03F" w14:textId="77777777" w:rsidR="00204983" w:rsidRDefault="00EB62CF">
      <w:pPr>
        <w:pStyle w:val="af2"/>
        <w:numPr>
          <w:ilvl w:val="1"/>
          <w:numId w:val="1"/>
        </w:numPr>
        <w:spacing w:line="360" w:lineRule="auto"/>
        <w:ind w:left="759" w:hangingChars="270" w:hanging="759"/>
      </w:pPr>
      <w:bookmarkStart w:id="15" w:name="_Toc458046151"/>
      <w:r>
        <w:rPr>
          <w:rFonts w:hint="eastAsia"/>
        </w:rPr>
        <w:t>验收标准</w:t>
      </w:r>
      <w:bookmarkEnd w:id="15"/>
    </w:p>
    <w:p w14:paraId="3D80E040" w14:textId="77777777" w:rsidR="00204983" w:rsidRDefault="00EB62CF">
      <w:pPr>
        <w:spacing w:line="360" w:lineRule="auto"/>
        <w:ind w:firstLineChars="200" w:firstLine="420"/>
      </w:pPr>
      <w:r>
        <w:rPr>
          <w:rFonts w:hint="eastAsia"/>
        </w:rPr>
        <w:t>满足软件需求分析以及软件项目管理课程要求，满足主要需求方杨</w:t>
      </w:r>
      <w:proofErr w:type="gramStart"/>
      <w:r>
        <w:rPr>
          <w:rFonts w:hint="eastAsia"/>
        </w:rPr>
        <w:t>枨</w:t>
      </w:r>
      <w:proofErr w:type="gramEnd"/>
      <w:r>
        <w:rPr>
          <w:rFonts w:hint="eastAsia"/>
        </w:rPr>
        <w:t>老师的需求。</w:t>
      </w:r>
    </w:p>
    <w:p w14:paraId="3D80E041" w14:textId="77777777" w:rsidR="00204983" w:rsidRDefault="00EB62CF">
      <w:pPr>
        <w:pStyle w:val="af2"/>
        <w:numPr>
          <w:ilvl w:val="1"/>
          <w:numId w:val="1"/>
        </w:numPr>
        <w:spacing w:line="360" w:lineRule="auto"/>
      </w:pPr>
      <w:bookmarkStart w:id="16" w:name="_Toc458046152"/>
      <w:r>
        <w:rPr>
          <w:rFonts w:hint="eastAsia"/>
        </w:rPr>
        <w:t>完成项目的最后期限</w:t>
      </w:r>
      <w:bookmarkEnd w:id="16"/>
    </w:p>
    <w:p w14:paraId="3D80E042" w14:textId="77777777" w:rsidR="00204983" w:rsidRDefault="00EB62CF">
      <w:pPr>
        <w:spacing w:line="360" w:lineRule="auto"/>
        <w:sectPr w:rsidR="00204983">
          <w:pgSz w:w="11907" w:h="16840"/>
          <w:pgMar w:top="1440" w:right="1797" w:bottom="1440" w:left="1797" w:header="720" w:footer="720" w:gutter="0"/>
          <w:cols w:space="720"/>
          <w:docGrid w:linePitch="271"/>
        </w:sectPr>
      </w:pPr>
      <w:r>
        <w:rPr>
          <w:rFonts w:hint="eastAsia"/>
        </w:rPr>
        <w:t>本学期课程验收结束之前。</w:t>
      </w:r>
    </w:p>
    <w:p w14:paraId="3D80E043" w14:textId="77777777" w:rsidR="00204983" w:rsidRDefault="00EB62CF">
      <w:pPr>
        <w:pStyle w:val="af1"/>
        <w:numPr>
          <w:ilvl w:val="0"/>
          <w:numId w:val="1"/>
        </w:numPr>
        <w:spacing w:line="360" w:lineRule="auto"/>
      </w:pPr>
      <w:bookmarkStart w:id="17" w:name="_Toc458046153"/>
      <w:r>
        <w:rPr>
          <w:rFonts w:hint="eastAsia"/>
        </w:rPr>
        <w:lastRenderedPageBreak/>
        <w:t>实施计划</w:t>
      </w:r>
      <w:bookmarkEnd w:id="17"/>
    </w:p>
    <w:p w14:paraId="3D80E044" w14:textId="77777777" w:rsidR="00204983" w:rsidRDefault="00EB62CF">
      <w:pPr>
        <w:numPr>
          <w:ilvl w:val="1"/>
          <w:numId w:val="1"/>
        </w:numPr>
        <w:spacing w:line="360" w:lineRule="auto"/>
        <w:rPr>
          <w:b/>
          <w:sz w:val="28"/>
        </w:rPr>
      </w:pPr>
      <w:r>
        <w:rPr>
          <w:rFonts w:hint="eastAsia"/>
          <w:b/>
          <w:sz w:val="28"/>
        </w:rPr>
        <w:t>任务解与人员分工</w:t>
      </w:r>
    </w:p>
    <w:tbl>
      <w:tblPr>
        <w:tblW w:w="8364"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645"/>
        <w:gridCol w:w="756"/>
        <w:gridCol w:w="1263"/>
        <w:gridCol w:w="1153"/>
        <w:gridCol w:w="1137"/>
        <w:gridCol w:w="1410"/>
      </w:tblGrid>
      <w:tr w:rsidR="00A750B8" w14:paraId="3D80E0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5"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6"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26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7"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8"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9"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A"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r>
      <w:tr w:rsidR="00964AF9" w14:paraId="3D80E05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D" w14:textId="0940CB09"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E" w14:textId="1206E45E"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F" w14:textId="469B3E7F"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0" w14:textId="0018D086"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1" w14:textId="65F0C825"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2" w14:textId="3683FAC3"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rsidR="00964AF9" w14:paraId="3D80E05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5" w14:textId="79E569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6" w14:textId="091388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7" w14:textId="143211A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8" w14:textId="285E095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A" w14:textId="6915A395" w:rsidR="00964AF9" w:rsidRDefault="00964AF9" w:rsidP="00964AF9">
            <w:pPr>
              <w:widowControl/>
              <w:spacing w:line="360" w:lineRule="auto"/>
              <w:jc w:val="left"/>
              <w:rPr>
                <w:rFonts w:ascii="宋体" w:hAnsi="宋体" w:cs="宋体"/>
                <w:kern w:val="0"/>
                <w:sz w:val="22"/>
                <w:szCs w:val="22"/>
              </w:rPr>
            </w:pPr>
          </w:p>
        </w:tc>
      </w:tr>
      <w:tr w:rsidR="00964AF9" w14:paraId="3D80E06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D" w14:textId="22CDD6C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E" w14:textId="3CC4FBF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F" w14:textId="316F40F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0" w14:textId="06846A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2" w14:textId="0B538E2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5" w14:textId="11DE3F4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6" w14:textId="19D41C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7" w14:textId="54CCC41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8" w14:textId="78BC5F8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9" w14:textId="1856249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A" w14:textId="0D400E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rsidR="00964AF9" w14:paraId="3D80E0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D" w14:textId="3A93FA9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分析项目可行性</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E" w14:textId="0B420C1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F" w14:textId="56BD6A1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0" w14:textId="0F462A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2" w14:textId="05116D6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7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5" w14:textId="6DE3128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制定项目计划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6" w14:textId="4D61682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7" w14:textId="733724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8" w14:textId="429039C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A" w14:textId="2344108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rsidR="00964AF9" w14:paraId="3D80E0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D" w14:textId="58CEBF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E" w14:textId="526A9E7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F" w14:textId="57C0BDB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0" w14:textId="08D8F51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1" w14:textId="394135E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2" w14:textId="53B5005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80E08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5" w14:textId="40D401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撰写项目计划书</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6" w14:textId="1D25FD6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7" w14:textId="57CA4B6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8" w14:textId="790A446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9" w14:textId="34202B9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A" w14:textId="29A732D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3D80E09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D" w14:textId="7C5D5FA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E" w14:textId="7A6D352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0.88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F" w14:textId="196FF93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0" w14:textId="63D8732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16:00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1" w14:textId="05FF602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2" w14:textId="429F435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9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5" w14:textId="1C52418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制作项目计划</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6" w14:textId="4FC675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7" w14:textId="29F4CB6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8" w14:textId="373716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9" w14:textId="229AF2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A" w14:textId="52D255E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rsidR="00964AF9" w14:paraId="3D80E0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D" w14:textId="388948C8"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制作可行性分析</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E" w14:textId="4C135D11"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F" w14:textId="212B0F33"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0" w14:textId="7D59EBE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1" w14:textId="39F9EC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2" w14:textId="368864A6"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p>
        </w:tc>
      </w:tr>
      <w:tr w:rsidR="00964AF9" w14:paraId="3D80E0A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5" w14:textId="2C31627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6" w14:textId="2E50C01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7" w14:textId="3486513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8" w14:textId="1255E7B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9" w14:textId="366B04F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A" w14:textId="14796B3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D" w14:textId="4079ED0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w:t>
            </w:r>
            <w:r>
              <w:rPr>
                <w:rFonts w:ascii="Arial" w:hAnsi="Arial" w:cs="Arial"/>
                <w:color w:val="000000"/>
                <w:sz w:val="16"/>
                <w:szCs w:val="16"/>
              </w:rPr>
              <w:t>+</w:t>
            </w:r>
            <w:r>
              <w:rPr>
                <w:rFonts w:ascii="Arial" w:hAnsi="Arial" w:cs="Arial"/>
                <w:color w:val="000000"/>
                <w:sz w:val="16"/>
                <w:szCs w:val="16"/>
              </w:rPr>
              <w:t>可行性分析初稿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E" w14:textId="02E40FD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F" w14:textId="5052714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0" w14:textId="4284AD9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2" w14:textId="06C4D871" w:rsidR="00964AF9" w:rsidRDefault="00964AF9" w:rsidP="00964AF9">
            <w:pPr>
              <w:widowControl/>
              <w:spacing w:line="360" w:lineRule="auto"/>
              <w:jc w:val="left"/>
              <w:rPr>
                <w:rFonts w:ascii="宋体" w:hAnsi="宋体" w:cs="宋体"/>
                <w:kern w:val="0"/>
                <w:sz w:val="22"/>
                <w:szCs w:val="22"/>
              </w:rPr>
            </w:pPr>
          </w:p>
        </w:tc>
      </w:tr>
      <w:tr w:rsidR="00964AF9" w14:paraId="3D80E0B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5" w14:textId="22C0078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6" w14:textId="46EAB8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7" w14:textId="2B0B5B8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8" w14:textId="46969DD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A" w14:textId="7CB0CA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C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D" w14:textId="6D157B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E" w14:textId="1019A7F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1.13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F" w14:textId="0EA5AFE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0" w14:textId="04D5953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21/3/16 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2" w14:textId="2027BF8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C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5" w14:textId="6166A7F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6" w14:textId="6907B5F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1.01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7" w14:textId="45DC2E6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8" w14:textId="7B5B298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8:02</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A" w14:textId="025E234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rsidR="00964AF9" w14:paraId="3D80E0D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D" w14:textId="3DB2A39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E" w14:textId="0A104F5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F" w14:textId="068FE3C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0" w14:textId="0DCD1F7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2" w14:textId="73E43DB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D80E0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5" w14:textId="5BAA966F"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完成项目计划初稿</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6" w14:textId="2897122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7" w14:textId="1B8A195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8" w14:textId="16EEDD3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A" w14:textId="498EBD30" w:rsidR="00964AF9" w:rsidRDefault="00964AF9" w:rsidP="00964AF9">
            <w:pPr>
              <w:widowControl/>
              <w:spacing w:line="360" w:lineRule="auto"/>
              <w:jc w:val="left"/>
              <w:rPr>
                <w:rFonts w:ascii="宋体" w:hAnsi="宋体" w:cs="宋体"/>
                <w:b/>
                <w:kern w:val="0"/>
                <w:sz w:val="22"/>
                <w:szCs w:val="22"/>
              </w:rPr>
            </w:pPr>
          </w:p>
        </w:tc>
      </w:tr>
      <w:tr w:rsidR="00964AF9" w14:paraId="3D80E0E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D" w14:textId="61FCC5C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翻转课堂</w:t>
            </w:r>
            <w:r>
              <w:rPr>
                <w:rFonts w:ascii="Arial" w:hAnsi="Arial" w:cs="Arial"/>
                <w:color w:val="000000"/>
                <w:sz w:val="16"/>
                <w:szCs w:val="16"/>
              </w:rPr>
              <w:t>1 UML</w:t>
            </w:r>
            <w:r>
              <w:rPr>
                <w:rFonts w:ascii="Arial" w:hAnsi="Arial" w:cs="Arial"/>
                <w:color w:val="000000"/>
                <w:sz w:val="16"/>
                <w:szCs w:val="16"/>
              </w:rPr>
              <w:t>概论</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E" w14:textId="516D734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F" w14:textId="17FB487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0" w14:textId="379C80D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2" w14:textId="6F9C489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E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5" w14:textId="1B78A8F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lastRenderedPageBreak/>
              <w:t>UML1.1+1.5</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6" w14:textId="76BA07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7" w14:textId="6649E2F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8" w14:textId="08AC55B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A" w14:textId="7B8707A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rsidR="00964AF9" w14:paraId="3D80E0F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D" w14:textId="6000DD9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E" w14:textId="022DE3B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F" w14:textId="688B8FA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0" w14:textId="56B8E72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2" w14:textId="1DC4B41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rsidR="00964AF9" w14:paraId="3D80E0F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5" w14:textId="55D3000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6" w14:textId="2BE26DA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7" w14:textId="03F9C03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8" w14:textId="707D296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A" w14:textId="7CCAF18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rsidR="00964AF9" w14:paraId="229C02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08E239" w14:textId="7C7518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BA01D" w14:textId="0E1FB3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9A5898" w14:textId="645BE2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593D0" w14:textId="7702FD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46F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9D84E" w14:textId="26A4E3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7C99BE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FB093" w14:textId="3BD5F4C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5D24A" w14:textId="742882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14763" w14:textId="10ED4F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C6705" w14:textId="221A92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924A6" w14:textId="0972ED8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EFDBA2" w14:textId="647FD6A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21931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8A697" w14:textId="1604EE3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1——</w:t>
            </w: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EB9A80" w14:textId="0BC754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0611" w14:textId="70DC51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C8900" w14:textId="231C57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0A224"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EA16" w14:textId="77777777" w:rsidR="00964AF9" w:rsidRDefault="00964AF9" w:rsidP="00964AF9">
            <w:pPr>
              <w:widowControl/>
              <w:spacing w:line="360" w:lineRule="auto"/>
              <w:jc w:val="left"/>
              <w:rPr>
                <w:rFonts w:ascii="Arial" w:hAnsi="Arial" w:cs="Arial"/>
                <w:color w:val="000000"/>
                <w:sz w:val="16"/>
                <w:szCs w:val="16"/>
              </w:rPr>
            </w:pPr>
          </w:p>
        </w:tc>
      </w:tr>
      <w:tr w:rsidR="00964AF9" w14:paraId="2F783A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B60F59" w14:textId="2BC0D3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7A0DA" w14:textId="287481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77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284AA" w14:textId="03280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853D0" w14:textId="1B09EB1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415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D252F" w14:textId="77777777" w:rsidR="00964AF9" w:rsidRDefault="00964AF9" w:rsidP="00964AF9">
            <w:pPr>
              <w:widowControl/>
              <w:spacing w:line="360" w:lineRule="auto"/>
              <w:jc w:val="left"/>
              <w:rPr>
                <w:rFonts w:ascii="Arial" w:hAnsi="Arial" w:cs="Arial"/>
                <w:color w:val="000000"/>
                <w:sz w:val="16"/>
                <w:szCs w:val="16"/>
              </w:rPr>
            </w:pPr>
          </w:p>
        </w:tc>
      </w:tr>
      <w:tr w:rsidR="00964AF9" w14:paraId="145E10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7E8AD" w14:textId="11C0277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36155C" w14:textId="69B32C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E1C1A" w14:textId="229B5D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8D555" w14:textId="2E60EC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CE716"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9FC3A" w14:textId="18E2F5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2A29F0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21186" w14:textId="736833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171D05" w14:textId="5BC1B22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10C66" w14:textId="7DF6A2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059F1C" w14:textId="4EFE24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5F154" w14:textId="79E2633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7FC9B" w14:textId="64D4BD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4DBB2B5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80881" w14:textId="7E6BAA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B06D2" w14:textId="164DA2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1647A" w14:textId="355617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89362" w14:textId="2BC798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AE235" w14:textId="1A468A0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54C94C" w14:textId="1E5BD5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72DAA62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DF0FF4" w14:textId="484969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确定范围</w:t>
            </w:r>
            <w:proofErr w:type="gramStart"/>
            <w:r>
              <w:rPr>
                <w:rFonts w:ascii="Arial" w:hAnsi="Arial" w:cs="Arial"/>
                <w:color w:val="000000"/>
                <w:sz w:val="16"/>
                <w:szCs w:val="16"/>
              </w:rPr>
              <w:t>与愿景</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3C4E8" w14:textId="3FD398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5B3C6" w14:textId="0C69DC0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DE9551" w14:textId="100B63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2E47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AC16" w14:textId="77777777" w:rsidR="00964AF9" w:rsidRDefault="00964AF9" w:rsidP="00964AF9">
            <w:pPr>
              <w:widowControl/>
              <w:spacing w:line="360" w:lineRule="auto"/>
              <w:jc w:val="left"/>
              <w:rPr>
                <w:rFonts w:ascii="Arial" w:hAnsi="Arial" w:cs="Arial"/>
                <w:color w:val="000000"/>
                <w:sz w:val="16"/>
                <w:szCs w:val="16"/>
              </w:rPr>
            </w:pPr>
          </w:p>
        </w:tc>
      </w:tr>
      <w:tr w:rsidR="00964AF9" w14:paraId="4865410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A9FFD" w14:textId="0DFF27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w:t>
            </w:r>
            <w:proofErr w:type="gramStart"/>
            <w:r>
              <w:rPr>
                <w:rFonts w:ascii="Arial" w:hAnsi="Arial" w:cs="Arial"/>
                <w:color w:val="000000"/>
                <w:sz w:val="16"/>
                <w:szCs w:val="16"/>
              </w:rPr>
              <w:t>项目愿景文档</w:t>
            </w:r>
            <w:proofErr w:type="gramEnd"/>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9894D6" w14:textId="010338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2AD1B" w14:textId="003C37E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DD11" w14:textId="51317D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B8C38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329AB0" w14:textId="1A41C0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83AD6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9F95F" w14:textId="7B1A61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06716" w14:textId="113597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FA2F6" w14:textId="2EF08E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ABADC0" w14:textId="1941083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59EA7" w14:textId="52D1FE4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448D5" w14:textId="70E9A4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3E07131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6DDB0" w14:textId="2D9B01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23944F" w14:textId="62648E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D7FB4" w14:textId="30EA62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18F088" w14:textId="09EE91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90F0" w14:textId="0114316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500A9" w14:textId="606C9A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6F36F0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DE58F4" w14:textId="68DC7B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w:t>
            </w:r>
            <w:proofErr w:type="gramStart"/>
            <w:r>
              <w:rPr>
                <w:rFonts w:ascii="Arial" w:hAnsi="Arial" w:cs="Arial"/>
                <w:color w:val="000000"/>
                <w:sz w:val="16"/>
                <w:szCs w:val="16"/>
              </w:rPr>
              <w:t>与愿景</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75FA2" w14:textId="5CE4C8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EC9F44" w14:textId="157BBA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6F69B" w14:textId="2FD97C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F5860"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FE19F7" w14:textId="434A41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92EC39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5F6E4" w14:textId="199262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2 UML</w:t>
            </w:r>
            <w:r>
              <w:rPr>
                <w:rFonts w:ascii="Arial" w:hAnsi="Arial" w:cs="Arial"/>
                <w:color w:val="000000"/>
                <w:sz w:val="16"/>
                <w:szCs w:val="16"/>
              </w:rPr>
              <w:t>工具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D76C0" w14:textId="5B0423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A16936" w14:textId="27AAE8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DFEB4" w14:textId="15326EB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3121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D27067" w14:textId="77777777" w:rsidR="00964AF9" w:rsidRDefault="00964AF9" w:rsidP="00964AF9">
            <w:pPr>
              <w:widowControl/>
              <w:spacing w:line="360" w:lineRule="auto"/>
              <w:jc w:val="left"/>
              <w:rPr>
                <w:rFonts w:ascii="Arial" w:hAnsi="Arial" w:cs="Arial"/>
                <w:color w:val="000000"/>
                <w:sz w:val="16"/>
                <w:szCs w:val="16"/>
              </w:rPr>
            </w:pPr>
          </w:p>
        </w:tc>
      </w:tr>
      <w:tr w:rsidR="00964AF9" w14:paraId="36E2FCC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3FD2E5" w14:textId="72DF06D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A5E54" w14:textId="7B279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518CC3" w14:textId="12BBE8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920348" w14:textId="0EB8F2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4D75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15296D" w14:textId="022259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43A9AD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0B3C25" w14:textId="4076D8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0F26B8" w14:textId="152B89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D1B10" w14:textId="6B3BC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413D2" w14:textId="7B09082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9456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F8E373" w14:textId="1C983F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0708C4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6F302D" w14:textId="11E58F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1645" w14:textId="0B9DA02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B52CC" w14:textId="20DC81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C42E28" w14:textId="1F3CA9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2B8A66" w14:textId="74C7704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694B09" w14:textId="68696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61BB4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CE2F7" w14:textId="0621DD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BE0F0" w14:textId="7C3A5B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154C4" w14:textId="1AD7FE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1DCD86" w14:textId="425212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2844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9F968" w14:textId="77777777" w:rsidR="00964AF9" w:rsidRDefault="00964AF9" w:rsidP="00964AF9">
            <w:pPr>
              <w:widowControl/>
              <w:spacing w:line="360" w:lineRule="auto"/>
              <w:jc w:val="left"/>
              <w:rPr>
                <w:rFonts w:ascii="Arial" w:hAnsi="Arial" w:cs="Arial"/>
                <w:color w:val="000000"/>
                <w:sz w:val="16"/>
                <w:szCs w:val="16"/>
              </w:rPr>
            </w:pPr>
          </w:p>
        </w:tc>
      </w:tr>
      <w:tr w:rsidR="00964AF9" w14:paraId="40C843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5F88F" w14:textId="2E2BD4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2D6350" w14:textId="148CFB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7B3F9" w14:textId="6E5B40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05557" w14:textId="7261A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6A41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152F5" w14:textId="43B3F6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1D34E2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C785E" w14:textId="2DCB60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2AEA6" w14:textId="525DE9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303DA" w14:textId="5BAA7B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78B3F" w14:textId="318DCB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5F3E9" w14:textId="2ADD36F0"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B0D94" w14:textId="79F358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8BAAE1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DAC0D" w14:textId="72E7A1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收集用户受邀请意愿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E43EA" w14:textId="2B21D8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05601" w14:textId="0CA4F0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C030B7" w14:textId="45ACA2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9B9D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FB5362" w14:textId="05EB49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1D54E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E447A2" w14:textId="3E9001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CFD14" w14:textId="28B1A4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598F7" w14:textId="0B3566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EA3E7C" w14:textId="5DC4F8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BD8B8" w14:textId="4D4631C3"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65AAC2" w14:textId="484D66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77B58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B6C4E" w14:textId="143BAE8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6DCE2" w14:textId="116B81D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476FC" w14:textId="11802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1573D1" w14:textId="2C67BBC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903B3" w14:textId="38EE168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DFBDA5" w14:textId="585A3C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1F1BA07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E23ED" w14:textId="49E9377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50653" w14:textId="17FEA8D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08615" w14:textId="726869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484A2" w14:textId="664040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10CB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92E9AF" w14:textId="05503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84032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7193B" w14:textId="178F08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FADB3" w14:textId="5D47C9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A76785" w14:textId="66313C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B3BB3" w14:textId="2B4C2A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E0875" w14:textId="1F24454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766D1" w14:textId="2901FC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38F0E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8D391" w14:textId="0058237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91886" w14:textId="4F1260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EA505" w14:textId="0893DC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BD9093" w14:textId="0A6239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0367C" w14:textId="002BC3E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72025" w14:textId="742348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CDEAD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76ABA" w14:textId="708425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3 UML</w:t>
            </w:r>
            <w:r>
              <w:rPr>
                <w:rFonts w:ascii="Arial" w:hAnsi="Arial" w:cs="Arial"/>
                <w:color w:val="000000"/>
                <w:sz w:val="16"/>
                <w:szCs w:val="16"/>
              </w:rPr>
              <w:t>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64AEC" w14:textId="2897A1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50231" w14:textId="7D4EDF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2166C" w14:textId="46F5F5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C31A8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E93F3" w14:textId="77777777" w:rsidR="00964AF9" w:rsidRDefault="00964AF9" w:rsidP="00964AF9">
            <w:pPr>
              <w:widowControl/>
              <w:spacing w:line="360" w:lineRule="auto"/>
              <w:jc w:val="left"/>
              <w:rPr>
                <w:rFonts w:ascii="Arial" w:hAnsi="Arial" w:cs="Arial"/>
                <w:color w:val="000000"/>
                <w:sz w:val="16"/>
                <w:szCs w:val="16"/>
              </w:rPr>
            </w:pPr>
          </w:p>
        </w:tc>
      </w:tr>
      <w:tr w:rsidR="00964AF9" w14:paraId="2E6E3FF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76AC" w14:textId="13A028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05C9C" w14:textId="31776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D8206" w14:textId="54A3CE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1E03E" w14:textId="472A0B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8FF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44169" w14:textId="05BA43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29BE62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4449E" w14:textId="112D0D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91A7F" w14:textId="5B96EB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A3D59" w14:textId="024E3C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0568D" w14:textId="7A0A711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5232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3923F" w14:textId="17E370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33C5D0F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E5018" w14:textId="3716D76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5F7D" w14:textId="463AB1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33625" w14:textId="6F62AFE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10D51" w14:textId="5D635D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8E19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D295B4" w14:textId="6064D6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661C3A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68B92D" w14:textId="7D3C27F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4FCD7" w14:textId="33FD75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4A9F0" w14:textId="22E65E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E809E5" w14:textId="225666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D06863" w14:textId="599351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4181C5" w14:textId="24927C6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4240C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722B7" w14:textId="07C29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BB453" w14:textId="3BD775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11B8EE" w14:textId="4C425B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0680F" w14:textId="359D89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51357"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3CF3E" w14:textId="2B8C25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14C6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DB8998" w14:textId="4A77AB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A4876" w14:textId="5E0E98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AB235" w14:textId="0574F4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75D8" w14:textId="596996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CAA19" w14:textId="3DE4BD7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657A0" w14:textId="69C428E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73E37F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F3E56" w14:textId="16A6B0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 xml:space="preserve">4 </w:t>
            </w: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758E3" w14:textId="1C756E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9C8D2" w14:textId="05BFD3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9D74A" w14:textId="5E53577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4F1C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CF6A0" w14:textId="77777777" w:rsidR="00964AF9" w:rsidRDefault="00964AF9" w:rsidP="00964AF9">
            <w:pPr>
              <w:widowControl/>
              <w:spacing w:line="360" w:lineRule="auto"/>
              <w:jc w:val="left"/>
              <w:rPr>
                <w:rFonts w:ascii="Arial" w:hAnsi="Arial" w:cs="Arial"/>
                <w:color w:val="000000"/>
                <w:sz w:val="16"/>
                <w:szCs w:val="16"/>
              </w:rPr>
            </w:pPr>
          </w:p>
        </w:tc>
      </w:tr>
      <w:tr w:rsidR="00964AF9" w14:paraId="501F100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7372D" w14:textId="012FF95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工具使用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C89E5" w14:textId="7C4F5F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2FA25" w14:textId="57FF4D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3431E" w14:textId="53E88C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2C265"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987722" w14:textId="25493A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21A18E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7ABE8" w14:textId="690C5B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文档、</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A9CC1" w14:textId="1157A3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C57CE" w14:textId="28CA97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147F3" w14:textId="2D7864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209C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CD3CC9" w14:textId="283C66A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0148BC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81339" w14:textId="498A43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软件需求说明</w:t>
            </w:r>
            <w:r>
              <w:rPr>
                <w:rFonts w:ascii="Arial" w:hAnsi="Arial" w:cs="Arial"/>
                <w:color w:val="000000"/>
                <w:sz w:val="16"/>
                <w:szCs w:val="16"/>
              </w:rPr>
              <w:t xml:space="preserve">SRS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6276E" w14:textId="6230A1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2389DE" w14:textId="2F4EA9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CDA7F" w14:textId="2BAAC0A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7139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87D023" w14:textId="77777777" w:rsidR="00964AF9" w:rsidRDefault="00964AF9" w:rsidP="00964AF9">
            <w:pPr>
              <w:widowControl/>
              <w:spacing w:line="360" w:lineRule="auto"/>
              <w:jc w:val="left"/>
              <w:rPr>
                <w:rFonts w:ascii="Arial" w:hAnsi="Arial" w:cs="Arial"/>
                <w:color w:val="000000"/>
                <w:sz w:val="16"/>
                <w:szCs w:val="16"/>
              </w:rPr>
            </w:pPr>
          </w:p>
        </w:tc>
      </w:tr>
      <w:tr w:rsidR="00964AF9" w14:paraId="31C01A7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53CFE1" w14:textId="5B56792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w:t>
            </w:r>
            <w:r>
              <w:rPr>
                <w:rFonts w:ascii="Arial" w:hAnsi="Arial" w:cs="Arial"/>
                <w:color w:val="000000"/>
                <w:sz w:val="16"/>
                <w:szCs w:val="16"/>
              </w:rPr>
              <w:t>SRS</w:t>
            </w:r>
            <w:r>
              <w:rPr>
                <w:rFonts w:ascii="Arial" w:hAnsi="Arial" w:cs="Arial"/>
                <w:color w:val="000000"/>
                <w:sz w:val="16"/>
                <w:szCs w:val="16"/>
              </w:rPr>
              <w:t>模板并修改为本组专用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AA855" w14:textId="39F77D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88432" w14:textId="71D6E3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384C" w14:textId="145085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0960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92D6A" w14:textId="0F259B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96B912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784BF" w14:textId="4EC5A5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第一版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C7818" w14:textId="760C03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7E8FE" w14:textId="001CE3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21B90" w14:textId="7F988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81B2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5CD8E" w14:textId="00141E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5E02A2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62387" w14:textId="07C678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第二版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DF864" w14:textId="63D4EC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EE207" w14:textId="216DB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20E3E" w14:textId="1F1333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9495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7FB9AB" w14:textId="7512A9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6B9B2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C4F0" w14:textId="4E72FC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第三版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0F5D1" w14:textId="4911FD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32977" w14:textId="485645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B291" w14:textId="75DC54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1339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47282" w14:textId="15A21F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4915C9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82C794" w14:textId="2C59B3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第四版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F54ED" w14:textId="010928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D9F1F8" w14:textId="293973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AA2F" w14:textId="13874A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A1A6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30AF" w14:textId="72E8D2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4F3EAA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C74BDE" w14:textId="0898CD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SRS</w:t>
            </w:r>
            <w:r>
              <w:rPr>
                <w:rFonts w:ascii="Arial" w:hAnsi="Arial" w:cs="Arial"/>
                <w:color w:val="000000"/>
                <w:sz w:val="16"/>
                <w:szCs w:val="16"/>
              </w:rPr>
              <w:t>填充用例图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664D4" w14:textId="229D5F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70969" w14:textId="2341EA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0C64E" w14:textId="5A0588A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46AE9" w14:textId="48460F1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65EE8" w14:textId="23FE26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D54133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5D7B8" w14:textId="1A3592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1897B" w14:textId="52B0E9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41E9C" w14:textId="73FF1E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701DE" w14:textId="429567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F682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B9D74" w14:textId="1D051A5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821DD4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DF2E7" w14:textId="248632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C716A" w14:textId="2F8B83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7E61E" w14:textId="545019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3FB6B" w14:textId="0031B5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E10EA3" w14:textId="3311DD0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B6A17" w14:textId="452BB4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87976C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981B6E" w14:textId="2A810ED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10660" w14:textId="69D969C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3E92A7" w14:textId="4CFB13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CDB39" w14:textId="1F166D9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2E94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7C453F" w14:textId="0FE90A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49D86C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ABF56" w14:textId="56179E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B11D8" w14:textId="78F154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F86FE0" w14:textId="1A506B2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E8A724" w14:textId="1A4BE78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0BD7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21ABB" w14:textId="42771B1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29194E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3ED01" w14:textId="2144C1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803D8" w14:textId="36B4A1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8766B" w14:textId="143BEB2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63D7F0" w14:textId="27507F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FEFB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B73E0" w14:textId="217CCF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D552F2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324C6" w14:textId="47C1A1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6CA53" w14:textId="5CDFFF5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C9883" w14:textId="46BB54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A291" w14:textId="279E3F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5091BB" w14:textId="7DB45702"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392D7" w14:textId="27AD6C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7D65FA8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57D08" w14:textId="4B499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约谈杨</w:t>
            </w:r>
            <w:proofErr w:type="gramStart"/>
            <w:r>
              <w:rPr>
                <w:rFonts w:ascii="Arial" w:hAnsi="Arial" w:cs="Arial"/>
                <w:color w:val="000000"/>
                <w:sz w:val="16"/>
                <w:szCs w:val="16"/>
              </w:rPr>
              <w:t>枨</w:t>
            </w:r>
            <w:proofErr w:type="gramEnd"/>
            <w:r>
              <w:rPr>
                <w:rFonts w:ascii="Arial" w:hAnsi="Arial" w:cs="Arial"/>
                <w:color w:val="000000"/>
                <w:sz w:val="16"/>
                <w:szCs w:val="16"/>
              </w:rPr>
              <w:t>老师，确认用例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A7DFD" w14:textId="1BE1D77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B023D6" w14:textId="7939612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B82CF" w14:textId="2B95D6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B636A3" w14:textId="3006C7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AD338" w14:textId="6540B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FEF8B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1FDB5" w14:textId="4B716E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根据杨</w:t>
            </w:r>
            <w:proofErr w:type="gramStart"/>
            <w:r>
              <w:rPr>
                <w:rFonts w:ascii="Arial" w:hAnsi="Arial" w:cs="Arial"/>
                <w:color w:val="000000"/>
                <w:sz w:val="16"/>
                <w:szCs w:val="16"/>
              </w:rPr>
              <w:t>枨</w:t>
            </w:r>
            <w:proofErr w:type="gramEnd"/>
            <w:r>
              <w:rPr>
                <w:rFonts w:ascii="Arial" w:hAnsi="Arial" w:cs="Arial"/>
                <w:color w:val="000000"/>
                <w:sz w:val="16"/>
                <w:szCs w:val="16"/>
              </w:rPr>
              <w:t>老师意见修改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0EB51D" w14:textId="4EF217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6E163" w14:textId="2B0666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19A96" w14:textId="4B621D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43DA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4D8B8E" w14:textId="39E2EC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AA6EF1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935BC" w14:textId="32A232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F6808" w14:textId="4E5F85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6C2C4" w14:textId="588833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BA941A" w14:textId="321356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0541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366AAA" w14:textId="01D8A1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35A6EB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AB5E5" w14:textId="00B832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审批</w:t>
            </w:r>
            <w:r>
              <w:rPr>
                <w:rFonts w:ascii="Arial" w:hAnsi="Arial" w:cs="Arial"/>
                <w:color w:val="000000"/>
                <w:sz w:val="16"/>
                <w:szCs w:val="16"/>
              </w:rPr>
              <w:t>+</w:t>
            </w:r>
            <w:r>
              <w:rPr>
                <w:rFonts w:ascii="Arial" w:hAnsi="Arial" w:cs="Arial"/>
                <w:color w:val="000000"/>
                <w:sz w:val="16"/>
                <w:szCs w:val="16"/>
              </w:rPr>
              <w:t>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10702" w14:textId="0CD23D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69205" w14:textId="474D337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1CAFCA" w14:textId="0D7B3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0E0C1" w14:textId="1A6AF0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B1612" w14:textId="1C65CC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96B0B8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34B29" w14:textId="56988C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预评审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728AD" w14:textId="193713D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E06B4F" w14:textId="38841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19648" w14:textId="6BE56F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F272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E5C63" w14:textId="79C3B3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C82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8F0FB" w14:textId="744485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18F92" w14:textId="5C8351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DAB54" w14:textId="34C944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2A6CF" w14:textId="339F8C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061F4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9C219" w14:textId="55F3CC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5367CC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F52E1" w14:textId="0F3FB3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B664C" w14:textId="520B0F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01BF2" w14:textId="714264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CDE71" w14:textId="7EA17B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E727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9AEC4A" w14:textId="615840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A7291C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545E9" w14:textId="1FDB43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补充管理员用例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CE4B" w14:textId="12A3AB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A1D422" w14:textId="21C12C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5401BB" w14:textId="5DE383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D3338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6DB982" w14:textId="076DB8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304C7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01A16B" w14:textId="0CE17F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A4AA8" w14:textId="50A58A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2EDF21" w14:textId="29E1EF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2D57F" w14:textId="6F0072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541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24598" w14:textId="76A1D2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E997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14AE2" w14:textId="5E7E33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72AC5F" w14:textId="09C0FC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4BA469" w14:textId="43C59C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F1932" w14:textId="410F5E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A69730" w14:textId="240A08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02E860" w14:textId="2A78B9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6B3323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2CBC58" w14:textId="30DFA770" w:rsidR="00964AF9" w:rsidRDefault="00964AF9" w:rsidP="00964AF9">
            <w:pPr>
              <w:widowControl/>
              <w:spacing w:line="360" w:lineRule="auto"/>
              <w:jc w:val="left"/>
              <w:rPr>
                <w:rFonts w:ascii="Arial" w:hAnsi="Arial" w:cs="Arial"/>
                <w:color w:val="000000"/>
                <w:sz w:val="16"/>
                <w:szCs w:val="16"/>
              </w:rPr>
            </w:pPr>
            <w:proofErr w:type="spellStart"/>
            <w:r>
              <w:rPr>
                <w:rFonts w:ascii="Arial" w:hAnsi="Arial" w:cs="Arial"/>
                <w:color w:val="000000"/>
                <w:sz w:val="16"/>
                <w:szCs w:val="16"/>
              </w:rPr>
              <w:t>jad</w:t>
            </w:r>
            <w:proofErr w:type="spellEnd"/>
            <w:r>
              <w:rPr>
                <w:rFonts w:ascii="Arial" w:hAnsi="Arial" w:cs="Arial"/>
                <w:color w:val="000000"/>
                <w:sz w:val="16"/>
                <w:szCs w:val="16"/>
              </w:rPr>
              <w:t>会议，解决用户需求冲突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26132" w14:textId="703258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97A436" w14:textId="2F4279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839EC8" w14:textId="5E6420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F3F76"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E285C7" w14:textId="53466B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EA9722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B16293" w14:textId="7B1E7A56" w:rsidR="00964AF9" w:rsidRDefault="00964AF9" w:rsidP="00964AF9">
            <w:pPr>
              <w:widowControl/>
              <w:spacing w:line="360" w:lineRule="auto"/>
              <w:jc w:val="left"/>
              <w:rPr>
                <w:rFonts w:ascii="Arial" w:hAnsi="Arial" w:cs="Arial"/>
                <w:color w:val="000000"/>
                <w:sz w:val="16"/>
                <w:szCs w:val="16"/>
              </w:rPr>
            </w:pPr>
            <w:proofErr w:type="spellStart"/>
            <w:r>
              <w:rPr>
                <w:rFonts w:ascii="Arial" w:hAnsi="Arial" w:cs="Arial"/>
                <w:color w:val="000000"/>
                <w:sz w:val="16"/>
                <w:szCs w:val="16"/>
              </w:rPr>
              <w:t>jad</w:t>
            </w:r>
            <w:proofErr w:type="spellEnd"/>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F8788" w14:textId="79EFA2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F35FD" w14:textId="4FC9BDD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6ECA0" w14:textId="1F69CD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107510" w14:textId="257A9D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67D6D4" w14:textId="32C6BC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0A8F615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4E85A" w14:textId="76EBDF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F29120" w14:textId="266C0F7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3696" w14:textId="3FAB17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92103" w14:textId="086953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4482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0043C" w14:textId="5EDFD1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DD2F89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A0D04" w14:textId="268598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234E8" w14:textId="27E35D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49C0D" w14:textId="016C5D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442F" w14:textId="3E6C8C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BB86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D6470" w14:textId="40E0F81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4EE624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CB5C7" w14:textId="73A800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w:t>
            </w:r>
            <w:proofErr w:type="spellStart"/>
            <w:r>
              <w:rPr>
                <w:rFonts w:ascii="Arial" w:hAnsi="Arial" w:cs="Arial"/>
                <w:color w:val="000000"/>
                <w:sz w:val="16"/>
                <w:szCs w:val="16"/>
              </w:rPr>
              <w:t>jad</w:t>
            </w:r>
            <w:proofErr w:type="spellEnd"/>
            <w:r>
              <w:rPr>
                <w:rFonts w:ascii="Arial" w:hAnsi="Arial" w:cs="Arial"/>
                <w:color w:val="000000"/>
                <w:sz w:val="16"/>
                <w:szCs w:val="16"/>
              </w:rPr>
              <w:t>会议结果修改、补全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65096" w14:textId="25377C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544B" w14:textId="08B717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4BE3B" w14:textId="574CC9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29002" w14:textId="5DD997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B8DDE" w14:textId="5ED43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1C431A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48EBF" w14:textId="4A1A27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根据最终的界面原型修改、补全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505A2" w14:textId="7E732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6064C" w14:textId="530285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5C6169" w14:textId="2C639D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11BDC7" w14:textId="15E48D9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A63D1" w14:textId="40F34D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1ABE1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7EDC6" w14:textId="783A4D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995C6" w14:textId="408410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3CCC3" w14:textId="65B284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303D3" w14:textId="364418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664D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81009" w14:textId="31AC15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0556F8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6DB34" w14:textId="3A2399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41DEC" w14:textId="548EC4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CE43D" w14:textId="0AEA0B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FCDB97" w14:textId="0AA0F9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810B1F"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460E2" w14:textId="77777777" w:rsidR="00964AF9" w:rsidRDefault="00964AF9" w:rsidP="00964AF9">
            <w:pPr>
              <w:widowControl/>
              <w:spacing w:line="360" w:lineRule="auto"/>
              <w:jc w:val="left"/>
              <w:rPr>
                <w:rFonts w:ascii="Arial" w:hAnsi="Arial" w:cs="Arial"/>
                <w:color w:val="000000"/>
                <w:sz w:val="16"/>
                <w:szCs w:val="16"/>
              </w:rPr>
            </w:pPr>
          </w:p>
        </w:tc>
      </w:tr>
      <w:tr w:rsidR="00964AF9" w14:paraId="1B1C3E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D528A" w14:textId="478BC4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45052" w14:textId="549292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A51F9" w14:textId="5FA078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7A4C8" w14:textId="0670F4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49791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B6C7CF" w14:textId="423DA0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59AE8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031CE" w14:textId="779439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pc</w:t>
            </w:r>
            <w:r>
              <w:rPr>
                <w:rFonts w:ascii="Arial" w:hAnsi="Arial" w:cs="Arial"/>
                <w:color w:val="000000"/>
                <w:sz w:val="16"/>
                <w:szCs w:val="16"/>
              </w:rPr>
              <w:t>端界面原型草图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39E8E" w14:textId="3ED40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66496" w14:textId="1346E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D8E68" w14:textId="5185D91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D03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5A71" w14:textId="37BF63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964AF9" w14:paraId="16717D0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4D656" w14:textId="7AEE4A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F8353" w14:textId="6A52B4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0DD812" w14:textId="71F0A5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73156" w14:textId="3FC98A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C816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CA84D" w14:textId="027C7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5FC48D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17C16" w14:textId="7B943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236ED" w14:textId="00E6C0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20142" w14:textId="2F61F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70EAE" w14:textId="5C7602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AEA8D" w14:textId="364372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4E5B0" w14:textId="547EC4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邓皓文</w:t>
            </w:r>
          </w:p>
        </w:tc>
      </w:tr>
      <w:tr w:rsidR="00964AF9" w14:paraId="5CC0E96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6F23E" w14:textId="1E4D81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8248A" w14:textId="1E5D21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EB12E" w14:textId="75E75B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BFEC87" w14:textId="47AAE17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1E770" w14:textId="0197E1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878D9" w14:textId="3A9FB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25E452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5E3A6F" w14:textId="1B38FB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F49B0C" w14:textId="7425FB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D1CC3" w14:textId="701E26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532FD" w14:textId="4FC1709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1FF0E" w14:textId="4B0906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12B2B4" w14:textId="34487E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7D985B8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B9665" w14:textId="5C3A49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F5926F" w14:textId="43247E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F874A" w14:textId="6A2699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5E8FE" w14:textId="65D8B5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81A36" w14:textId="45A788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25D77" w14:textId="473AAD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15BC8C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B902D" w14:textId="311458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76EE09" w14:textId="74894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68105" w14:textId="51887C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08E09" w14:textId="7C2B57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5B45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D4CCAC" w14:textId="25CC41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6AA39A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2002F" w14:textId="27EF34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9DFD7C" w14:textId="1EB252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28C56" w14:textId="3A04B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E96AF" w14:textId="62F56C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7907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D02DD" w14:textId="7C4C9B6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3F365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45562" w14:textId="21F3E05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5B74" w14:textId="23F357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6D5C96" w14:textId="496FE1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5D276" w14:textId="643080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7EF4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D26A27" w14:textId="33C1C7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p>
        </w:tc>
      </w:tr>
      <w:tr w:rsidR="00964AF9" w14:paraId="3EC63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F8FFA6" w14:textId="2C1B88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465FC" w14:textId="3742F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956DB" w14:textId="1E1F77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5CF06" w14:textId="38345C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3ED40" w14:textId="4BCC4E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18272" w14:textId="77E57A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p>
        </w:tc>
      </w:tr>
      <w:tr w:rsidR="00964AF9" w14:paraId="6F52A51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397DC6" w14:textId="39A305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AE301" w14:textId="3E0C1D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03818B" w14:textId="71DCF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85B8" w14:textId="44EF6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F9D9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E6B9A" w14:textId="2FD806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964AF9" w14:paraId="42525B9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FC89C" w14:textId="0D8EB2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FF22D" w14:textId="3663A54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2A523B" w14:textId="27C7A2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18FE0" w14:textId="309ECF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97A8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EC4D8" w14:textId="57936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4BB094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38F1E" w14:textId="4BF05B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65076" w14:textId="5EE042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397B2F" w14:textId="5C599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79C61" w14:textId="74159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77269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0DB54" w14:textId="7A4B81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08CEF0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C3D3D" w14:textId="3DBB8E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861F21" w14:textId="5F5713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52A40" w14:textId="2A8F374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2BD6E" w14:textId="534833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F9F9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939D9" w14:textId="13E8A8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19B0FB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6B5F1" w14:textId="5F82AB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ED7B6" w14:textId="32EAAB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63004" w14:textId="6FBEA0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CED8E" w14:textId="7F0D1D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2543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150CDC" w14:textId="352EE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96401D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969770" w14:textId="628DAB9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C5597" w14:textId="6FFB98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C5AA5" w14:textId="22206E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E4F26" w14:textId="514748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F2B2B" w14:textId="36B9E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B7B33E" w14:textId="14860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2D5DE00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ED9A0" w14:textId="759F18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FA4B2" w14:textId="7387B0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7E04C6" w14:textId="3785C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9FE0B" w14:textId="213D34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3A4D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8AD52" w14:textId="441C2D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p>
        </w:tc>
      </w:tr>
      <w:tr w:rsidR="00964AF9" w14:paraId="424520F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08A9F8" w14:textId="07FAB8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根据助教及用户代表意见修改界面原型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D4AE2" w14:textId="388B9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EBE5B" w14:textId="5F67B6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98572" w14:textId="28D8FA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13E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431BF" w14:textId="270706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4894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8442F" w14:textId="538F8F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CA5E1" w14:textId="4592F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4644F" w14:textId="3165C8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58EDAF" w14:textId="28CA3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33B3F" w14:textId="717859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4D693" w14:textId="3115E7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7FE01D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DDA4F" w14:textId="306FE0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组内评审，检查进度</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CCB4F" w14:textId="4EF6AB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4081E6" w14:textId="682CB8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4131F" w14:textId="16B561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E596F" w14:textId="4769214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59FAFA" w14:textId="272E24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5C321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94FF3" w14:textId="3036DF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ECFD43" w14:textId="442457E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CC0F8" w14:textId="414D97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3A477" w14:textId="58B549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092FD1" w14:textId="3DC7A3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C1C73" w14:textId="2EDEB0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3E96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F2EEF" w14:textId="301DC0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5-</w:t>
            </w:r>
            <w:r>
              <w:rPr>
                <w:rFonts w:ascii="Arial" w:hAnsi="Arial" w:cs="Arial"/>
                <w:color w:val="000000"/>
                <w:sz w:val="16"/>
                <w:szCs w:val="16"/>
              </w:rPr>
              <w:t>各种图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858B8" w14:textId="006363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307924" w14:textId="7FDA0E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A41BF0" w14:textId="6B6E2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0B96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66725F" w14:textId="77777777" w:rsidR="00964AF9" w:rsidRDefault="00964AF9" w:rsidP="00964AF9">
            <w:pPr>
              <w:widowControl/>
              <w:spacing w:line="360" w:lineRule="auto"/>
              <w:jc w:val="left"/>
              <w:rPr>
                <w:rFonts w:ascii="Arial" w:hAnsi="Arial" w:cs="Arial"/>
                <w:color w:val="000000"/>
                <w:sz w:val="16"/>
                <w:szCs w:val="16"/>
              </w:rPr>
            </w:pPr>
          </w:p>
        </w:tc>
      </w:tr>
      <w:tr w:rsidR="00964AF9" w14:paraId="26804E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D6543" w14:textId="7D1624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26FCA" w14:textId="559556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777EB" w14:textId="5D15D2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503C8C" w14:textId="292EFB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2FC05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1CE33" w14:textId="0A78DD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54514D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6B0AA7" w14:textId="59D4964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w:t>
            </w:r>
            <w:proofErr w:type="gramStart"/>
            <w:r>
              <w:rPr>
                <w:rFonts w:ascii="Arial" w:hAnsi="Arial" w:cs="Arial"/>
                <w:color w:val="000000"/>
                <w:sz w:val="16"/>
                <w:szCs w:val="16"/>
              </w:rPr>
              <w:t>其余资料</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46210" w14:textId="4B9664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B2DEE6" w14:textId="63ACD1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DE44A" w14:textId="77F54B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BB058"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8E20E" w14:textId="185832D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7526E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7B36E" w14:textId="0AA3C4E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5B7CDE" w14:textId="47C618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23EDE" w14:textId="159A68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2ABFA" w14:textId="5F9529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C9427" w14:textId="78787B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DC5915" w14:textId="4131ED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D6C0B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22DB8" w14:textId="335E9D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0D425" w14:textId="4FC84D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76348" w14:textId="524F61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8CB2C" w14:textId="4A68F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67474E" w14:textId="3916D5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73987" w14:textId="3BF881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0FFC10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31267" w14:textId="477DCE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6-</w:t>
            </w:r>
            <w:r>
              <w:rPr>
                <w:rFonts w:ascii="Arial" w:hAnsi="Arial" w:cs="Arial"/>
                <w:color w:val="000000"/>
                <w:sz w:val="16"/>
                <w:szCs w:val="16"/>
              </w:rPr>
              <w:t>综合应用和基础解答</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5C818" w14:textId="4072D7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9A0FEC" w14:textId="10AF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183FC" w14:textId="48D079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13DA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7FB9A" w14:textId="77777777" w:rsidR="00964AF9" w:rsidRDefault="00964AF9" w:rsidP="00964AF9">
            <w:pPr>
              <w:widowControl/>
              <w:spacing w:line="360" w:lineRule="auto"/>
              <w:jc w:val="left"/>
              <w:rPr>
                <w:rFonts w:ascii="Arial" w:hAnsi="Arial" w:cs="Arial"/>
                <w:color w:val="000000"/>
                <w:sz w:val="16"/>
                <w:szCs w:val="16"/>
              </w:rPr>
            </w:pPr>
          </w:p>
        </w:tc>
      </w:tr>
      <w:tr w:rsidR="00964AF9" w14:paraId="6F91D93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A0EB1" w14:textId="00D94C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267D5" w14:textId="2B45678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560D74" w14:textId="20A183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EE206" w14:textId="6F3DD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1D39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E8E9C" w14:textId="3296E63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BE485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BFFF0" w14:textId="620AD3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w:t>
            </w:r>
            <w:proofErr w:type="gramStart"/>
            <w:r>
              <w:rPr>
                <w:rFonts w:ascii="Arial" w:hAnsi="Arial" w:cs="Arial"/>
                <w:color w:val="000000"/>
                <w:sz w:val="16"/>
                <w:szCs w:val="16"/>
              </w:rPr>
              <w:t>其余资料</w:t>
            </w:r>
            <w:proofErr w:type="gram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C65FDE" w14:textId="54506C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8C502" w14:textId="2C6C9E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8A8CDB" w14:textId="5E11C3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A911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ABF50C" w14:textId="6A7950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BE1463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8B0ACF" w14:textId="4AFF8B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A7F77" w14:textId="48A737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8D105" w14:textId="51F793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279005" w14:textId="21D66B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CCFC8A" w14:textId="39E26B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1031D" w14:textId="3E3DA3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B9D456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FEBCF" w14:textId="5DBD1C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632B9" w14:textId="3AF4C5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4CAD5" w14:textId="5B51D9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62F3C" w14:textId="6E0BD2F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EF3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3F225" w14:textId="56A951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B406A3" w14:paraId="7F61F54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1CC9D9" w14:textId="160327E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783ECF" w14:textId="2B11C50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E4EC9" w14:textId="0D5A218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148B7" w14:textId="0EBD248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F6A33"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9F894" w14:textId="092E1FA4" w:rsidR="00B406A3" w:rsidRDefault="00B406A3" w:rsidP="00B406A3">
            <w:pPr>
              <w:widowControl/>
              <w:spacing w:line="360" w:lineRule="auto"/>
              <w:jc w:val="left"/>
              <w:rPr>
                <w:rFonts w:ascii="Arial" w:hAnsi="Arial" w:cs="Arial"/>
                <w:color w:val="000000"/>
                <w:sz w:val="16"/>
                <w:szCs w:val="16"/>
              </w:rPr>
            </w:pPr>
          </w:p>
        </w:tc>
      </w:tr>
      <w:tr w:rsidR="00B406A3" w14:paraId="540A96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F9FD0" w14:textId="61F83B5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82E04E" w14:textId="2E6576F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3DFD6" w14:textId="3D1E838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EE3DF" w14:textId="2F2A7E3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88E4C"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7BA80" w14:textId="26EECBC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B406A3" w14:paraId="2F17C5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3C77" w14:textId="349BCC8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w:t>
            </w:r>
            <w:proofErr w:type="spellStart"/>
            <w:r>
              <w:rPr>
                <w:rFonts w:ascii="Arial" w:hAnsi="Arial" w:cs="Arial"/>
                <w:color w:val="000000"/>
                <w:sz w:val="16"/>
                <w:szCs w:val="16"/>
              </w:rPr>
              <w:t>re_require</w:t>
            </w:r>
            <w:proofErr w:type="spell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AC7587" w14:textId="60660CF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57CC9" w14:textId="75B7B6F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0DC19" w14:textId="386B273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883F2"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AC517" w14:textId="33327EA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B406A3" w14:paraId="497CD70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0D9AD" w14:textId="771A50F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0B9865" w14:textId="6B69246C"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E2064D" w14:textId="16A8815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886E0" w14:textId="3AD8D19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FAFD1D"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D3526" w14:textId="46A8AD67"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B406A3" w14:paraId="5095838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98058" w14:textId="3CC0AB1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D9DAA" w14:textId="111B6DF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C65999" w14:textId="033849D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68306C" w14:textId="2B0EFF2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16AA87"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8CA4C" w14:textId="39A8ABD7"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B406A3" w14:paraId="5C9398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CA85" w14:textId="0A0E993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4D4129" w14:textId="10BAA18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C98A80" w14:textId="4A704344"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32AB7" w14:textId="4FD1586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A7CA1"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C17A2" w14:textId="2D3932F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B406A3" w14:paraId="45A4B4A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2F2F9" w14:textId="06644B5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D02693" w14:textId="50AB8294"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64D9BA" w14:textId="5EBD3B2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018604" w14:textId="1C93741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7F324D"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98EB7" w14:textId="5FD9EBF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B406A3" w14:paraId="73371CD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0F4547" w14:textId="463EAA3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需求之界面原型导入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E17529" w14:textId="6D13E18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585A7E" w14:textId="2EBF0B8C"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4813E" w14:textId="722AD31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2F0FD2"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7EE57F" w14:textId="6FF14CB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B406A3" w14:paraId="2B97F88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319194" w14:textId="17199C7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需求之测试用例导入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AAA146" w14:textId="4C93744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F9D158" w14:textId="4FE1218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E111C8" w14:textId="0AD058C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740664"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25F0E9" w14:textId="75EA226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B406A3" w14:paraId="1B6771F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AA8A40" w14:textId="3237BDE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需求之关联矩阵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6768B" w14:textId="1F7C84E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7E7C4E" w14:textId="0703912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736C97" w14:textId="2EE4229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19B5CB"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601DE3" w14:textId="0110C9A4"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B406A3" w14:paraId="4137EBC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5FB43E" w14:textId="7C143B9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需求之缺陷管理</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28811" w14:textId="2F3E233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7AA9FA" w14:textId="7DD9A57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D79F55" w14:textId="21AD675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84C9D"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FC727" w14:textId="1462A64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B406A3" w14:paraId="4C089C2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FC859A" w14:textId="2791258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根据评审修改文档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9E53B1" w14:textId="0659163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D729D" w14:textId="22B7017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21/6/19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22A52F" w14:textId="61C0343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7E618"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327BF" w14:textId="25A09AE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B406A3" w14:paraId="36908F6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1A447" w14:textId="1D63066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会议纪要修改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829C1" w14:textId="7AF974A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6DBF4" w14:textId="4EFC552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410FCF" w14:textId="415C6F9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084ED1"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480DE" w14:textId="123208A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B406A3" w14:paraId="7565E7A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D234C" w14:textId="2483318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更新需求跟踪矩阵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FED07" w14:textId="5810FF9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D51E41" w14:textId="1F29DFA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F66F10" w14:textId="2475F26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0FB5A4"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B84618" w14:textId="5BE1CA2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B406A3" w14:paraId="6F31DFA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F28BD" w14:textId="0015783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需求管理工具导入需求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AAD4F" w14:textId="52B0957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377097" w14:textId="5B63C44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E70FDE" w14:textId="1D6D1C6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58AEA2"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07629" w14:textId="7DE6672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B406A3" w14:paraId="61D1E85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989FCF" w14:textId="0B0FA8D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w:t>
            </w:r>
            <w:r>
              <w:rPr>
                <w:rFonts w:ascii="Arial" w:hAnsi="Arial" w:cs="Arial"/>
                <w:color w:val="000000"/>
                <w:sz w:val="16"/>
                <w:szCs w:val="16"/>
              </w:rPr>
              <w:t>-</w:t>
            </w:r>
            <w:r>
              <w:rPr>
                <w:rFonts w:ascii="Arial" w:hAnsi="Arial" w:cs="Arial"/>
                <w:color w:val="000000"/>
                <w:sz w:val="16"/>
                <w:szCs w:val="16"/>
              </w:rPr>
              <w:t>助教、开发者</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78B90" w14:textId="72CE2FE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F1D21A" w14:textId="6B118AC9"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161186" w14:textId="1B062C3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AB38F8"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53C2A" w14:textId="56DC1DA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B406A3" w14:paraId="5392266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E88352" w14:textId="556AE61D"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w:t>
            </w:r>
            <w:r>
              <w:rPr>
                <w:rFonts w:ascii="Arial" w:hAnsi="Arial" w:cs="Arial"/>
                <w:color w:val="000000"/>
                <w:sz w:val="16"/>
                <w:szCs w:val="16"/>
              </w:rPr>
              <w:t>-</w:t>
            </w:r>
            <w:r>
              <w:rPr>
                <w:rFonts w:ascii="Arial" w:hAnsi="Arial" w:cs="Arial"/>
                <w:color w:val="000000"/>
                <w:sz w:val="16"/>
                <w:szCs w:val="16"/>
              </w:rPr>
              <w:t>用户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02E0B1" w14:textId="010ABAD5"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72C276" w14:textId="13AE3E1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9B12BD" w14:textId="1E91DC5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2ACFD4"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73B276" w14:textId="5CBED9F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B406A3" w14:paraId="3EAD333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0B8C92" w14:textId="20BCF7E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变更需求可行性分析</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CA9FC" w14:textId="0C7FB51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B20695" w14:textId="1A51CD41"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B35A65" w14:textId="4F3BF10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9FAD7C"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F2AE3" w14:textId="499B9A0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B406A3" w14:paraId="581E30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1BE73" w14:textId="716FCBC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团建</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43158" w14:textId="68E8E8E8"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5E8A3" w14:textId="4A3BE9D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AAB618" w14:textId="7787BE77"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87A60"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1BB5E8" w14:textId="2DA2CCC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B406A3" w14:paraId="7128CF1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3265C8" w14:textId="59959C6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小组会议</w:t>
            </w:r>
            <w:r>
              <w:rPr>
                <w:rFonts w:ascii="Arial" w:hAnsi="Arial" w:cs="Arial"/>
                <w:color w:val="000000"/>
                <w:sz w:val="16"/>
                <w:szCs w:val="16"/>
              </w:rPr>
              <w:t>-</w:t>
            </w:r>
            <w:r>
              <w:rPr>
                <w:rFonts w:ascii="Arial" w:hAnsi="Arial" w:cs="Arial"/>
                <w:color w:val="000000"/>
                <w:sz w:val="16"/>
                <w:szCs w:val="16"/>
              </w:rPr>
              <w:t>组内评审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768AC" w14:textId="5B9E9753"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F75F1B" w14:textId="6E203EE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0879BB" w14:textId="661A8932"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2DC90"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447427" w14:textId="230E3C7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B406A3" w14:paraId="60CE27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EBA76" w14:textId="7432CAB7"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更新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F6BD" w14:textId="5B97C9BC"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DA182" w14:textId="692329D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899A77" w14:textId="05099A5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F7C7CE"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B91E5A" w14:textId="5C73B98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B406A3" w14:paraId="5965A92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6BFB6D" w14:textId="5EA13E6B"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根据评审结果改进各自负责的文档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996C60" w14:textId="6AE4688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DF684D" w14:textId="578C200C"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B1527A" w14:textId="35B64DF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B5D994"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8D2A4" w14:textId="2DDAD6C0"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B406A3" w14:paraId="3EBB16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BFE6DF" w14:textId="44D93C0A"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项目</w:t>
            </w:r>
            <w:r w:rsidR="00303DF1">
              <w:rPr>
                <w:rFonts w:ascii="Arial" w:hAnsi="Arial" w:cs="Arial" w:hint="eastAsia"/>
                <w:color w:val="000000"/>
                <w:sz w:val="16"/>
                <w:szCs w:val="16"/>
              </w:rPr>
              <w:t>收尾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08B901" w14:textId="609E07AF"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AE137C" w14:textId="2999A1B6"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2E57C2" w14:textId="05DD947E" w:rsidR="00B406A3" w:rsidRDefault="00B406A3" w:rsidP="00B406A3">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993E7" w14:textId="77777777" w:rsidR="00B406A3" w:rsidRDefault="00B406A3" w:rsidP="00B406A3">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DBEA5E" w14:textId="77777777" w:rsidR="00B406A3" w:rsidRDefault="00B406A3" w:rsidP="00B406A3">
            <w:pPr>
              <w:widowControl/>
              <w:spacing w:line="360" w:lineRule="auto"/>
              <w:jc w:val="left"/>
              <w:rPr>
                <w:rFonts w:ascii="Arial" w:hAnsi="Arial" w:cs="Arial"/>
                <w:color w:val="000000"/>
                <w:sz w:val="16"/>
                <w:szCs w:val="16"/>
              </w:rPr>
            </w:pPr>
          </w:p>
        </w:tc>
      </w:tr>
      <w:tr w:rsidR="00EA06AB" w14:paraId="2E12784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E34742" w14:textId="05B657E0" w:rsidR="00EA06AB" w:rsidRDefault="00EA06AB" w:rsidP="00EA06AB">
            <w:pPr>
              <w:widowControl/>
              <w:spacing w:line="360" w:lineRule="auto"/>
              <w:jc w:val="left"/>
              <w:rPr>
                <w:rFonts w:ascii="Arial" w:hAnsi="Arial" w:cs="Arial"/>
                <w:color w:val="000000"/>
                <w:sz w:val="16"/>
                <w:szCs w:val="16"/>
              </w:rPr>
            </w:pPr>
            <w:r>
              <w:rPr>
                <w:rFonts w:ascii="Arial" w:hAnsi="Arial" w:cs="Arial"/>
                <w:color w:val="000000"/>
                <w:sz w:val="16"/>
                <w:szCs w:val="16"/>
              </w:rPr>
              <w:t>个人总结</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1776F" w14:textId="3F55E2C6" w:rsidR="00EA06AB" w:rsidRDefault="00EA06AB" w:rsidP="00EA06AB">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FA99A" w14:textId="5CE99AD2" w:rsidR="00EA06AB" w:rsidRDefault="00EA06AB" w:rsidP="00EA06AB">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DA4F56" w14:textId="08E562C7" w:rsidR="00EA06AB" w:rsidRDefault="00EA06AB" w:rsidP="00EA06AB">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2280A3" w14:textId="77777777" w:rsidR="00EA06AB" w:rsidRDefault="00EA06AB" w:rsidP="00EA06AB">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ADEAB8" w14:textId="77777777" w:rsidR="00EA06AB" w:rsidRDefault="00EA06AB" w:rsidP="00EA06AB">
            <w:pPr>
              <w:widowControl/>
              <w:spacing w:line="360" w:lineRule="auto"/>
              <w:jc w:val="left"/>
              <w:rPr>
                <w:rFonts w:ascii="Arial" w:hAnsi="Arial" w:cs="Arial"/>
                <w:color w:val="000000"/>
                <w:sz w:val="16"/>
                <w:szCs w:val="16"/>
              </w:rPr>
            </w:pPr>
          </w:p>
        </w:tc>
      </w:tr>
    </w:tbl>
    <w:p w14:paraId="3D80E0FD" w14:textId="77777777" w:rsidR="00204983" w:rsidRDefault="00204983">
      <w:pPr>
        <w:spacing w:line="360" w:lineRule="auto"/>
        <w:ind w:left="567"/>
        <w:rPr>
          <w:b/>
          <w:sz w:val="28"/>
        </w:rPr>
      </w:pPr>
    </w:p>
    <w:p w14:paraId="3D80E0FE" w14:textId="77777777" w:rsidR="00204983" w:rsidRDefault="00EB62CF">
      <w:pPr>
        <w:numPr>
          <w:ilvl w:val="1"/>
          <w:numId w:val="1"/>
        </w:numPr>
        <w:spacing w:line="360" w:lineRule="auto"/>
        <w:rPr>
          <w:rFonts w:ascii="宋体"/>
          <w:sz w:val="28"/>
        </w:rPr>
      </w:pPr>
      <w:r>
        <w:rPr>
          <w:rFonts w:hint="eastAsia"/>
          <w:b/>
          <w:sz w:val="28"/>
        </w:rPr>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204983" w14:paraId="3D80E102" w14:textId="77777777">
        <w:tc>
          <w:tcPr>
            <w:tcW w:w="2088" w:type="dxa"/>
          </w:tcPr>
          <w:p w14:paraId="3D80E0FF" w14:textId="77777777" w:rsidR="00204983" w:rsidRDefault="00EB62CF">
            <w:pPr>
              <w:pStyle w:val="af3"/>
              <w:spacing w:line="360" w:lineRule="auto"/>
            </w:pPr>
            <w:r>
              <w:rPr>
                <w:rFonts w:hint="eastAsia"/>
              </w:rPr>
              <w:t>接口名称</w:t>
            </w:r>
            <w:r>
              <w:rPr>
                <w:rFonts w:hint="eastAsia"/>
              </w:rPr>
              <w:t xml:space="preserve"> </w:t>
            </w:r>
            <w:r>
              <w:t xml:space="preserve"> </w:t>
            </w:r>
          </w:p>
        </w:tc>
        <w:tc>
          <w:tcPr>
            <w:tcW w:w="2720" w:type="dxa"/>
          </w:tcPr>
          <w:p w14:paraId="3D80E100" w14:textId="77777777" w:rsidR="00204983" w:rsidRDefault="00EB62CF">
            <w:pPr>
              <w:pStyle w:val="af3"/>
              <w:spacing w:line="360" w:lineRule="auto"/>
            </w:pPr>
            <w:r>
              <w:rPr>
                <w:rFonts w:hint="eastAsia"/>
              </w:rPr>
              <w:t>名称</w:t>
            </w:r>
          </w:p>
        </w:tc>
        <w:tc>
          <w:tcPr>
            <w:tcW w:w="3721" w:type="dxa"/>
          </w:tcPr>
          <w:p w14:paraId="3D80E101" w14:textId="77777777" w:rsidR="00204983" w:rsidRDefault="00EB62CF">
            <w:pPr>
              <w:pStyle w:val="af3"/>
              <w:spacing w:line="360" w:lineRule="auto"/>
            </w:pPr>
            <w:r>
              <w:rPr>
                <w:rFonts w:hint="eastAsia"/>
              </w:rPr>
              <w:t>职责</w:t>
            </w:r>
          </w:p>
        </w:tc>
      </w:tr>
    </w:tbl>
    <w:p w14:paraId="3D80E103" w14:textId="77777777" w:rsidR="00204983" w:rsidRDefault="00EB62CF">
      <w:pPr>
        <w:numPr>
          <w:ilvl w:val="1"/>
          <w:numId w:val="1"/>
        </w:numPr>
        <w:spacing w:line="360" w:lineRule="auto"/>
        <w:rPr>
          <w:rFonts w:ascii="宋体"/>
          <w:sz w:val="28"/>
        </w:rPr>
      </w:pPr>
      <w:r>
        <w:rPr>
          <w:rFonts w:hint="eastAsia"/>
          <w:b/>
          <w:sz w:val="28"/>
        </w:rPr>
        <w:t>进度</w:t>
      </w:r>
    </w:p>
    <w:p w14:paraId="3D80E104" w14:textId="77777777" w:rsidR="00204983" w:rsidRDefault="00EB62CF">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3D80E105" w14:textId="77777777" w:rsidR="00204983" w:rsidRDefault="00EB62CF">
      <w:pPr>
        <w:spacing w:line="360" w:lineRule="auto"/>
        <w:rPr>
          <w:rFonts w:ascii="宋体"/>
          <w:sz w:val="28"/>
        </w:rPr>
      </w:pPr>
      <w:r>
        <w:rPr>
          <w:noProof/>
        </w:rPr>
        <w:lastRenderedPageBreak/>
        <w:drawing>
          <wp:inline distT="0" distB="0" distL="0" distR="0" wp14:anchorId="3D80E224" wp14:editId="3D80E225">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8755" cy="1387475"/>
                    </a:xfrm>
                    <a:prstGeom prst="rect">
                      <a:avLst/>
                    </a:prstGeom>
                  </pic:spPr>
                </pic:pic>
              </a:graphicData>
            </a:graphic>
          </wp:inline>
        </w:drawing>
      </w:r>
    </w:p>
    <w:p w14:paraId="3D80E106" w14:textId="77777777" w:rsidR="00204983" w:rsidRDefault="00204983">
      <w:pPr>
        <w:spacing w:line="360" w:lineRule="auto"/>
        <w:rPr>
          <w:rFonts w:ascii="宋体"/>
          <w:sz w:val="28"/>
        </w:rPr>
      </w:pPr>
    </w:p>
    <w:p w14:paraId="3D80E107" w14:textId="77777777" w:rsidR="00204983" w:rsidRDefault="00EB62CF">
      <w:pPr>
        <w:numPr>
          <w:ilvl w:val="1"/>
          <w:numId w:val="1"/>
        </w:numPr>
        <w:spacing w:line="360" w:lineRule="auto"/>
        <w:rPr>
          <w:b/>
          <w:sz w:val="28"/>
        </w:rPr>
      </w:pPr>
      <w:r>
        <w:rPr>
          <w:rFonts w:hint="eastAsia"/>
          <w:b/>
          <w:sz w:val="28"/>
        </w:rPr>
        <w:t>项目子计划</w:t>
      </w:r>
    </w:p>
    <w:p w14:paraId="3D80E108" w14:textId="77777777" w:rsidR="00204983" w:rsidRDefault="00EB62CF">
      <w:pPr>
        <w:pStyle w:val="10"/>
        <w:numPr>
          <w:ilvl w:val="2"/>
          <w:numId w:val="1"/>
        </w:numPr>
        <w:spacing w:line="360" w:lineRule="auto"/>
      </w:pPr>
      <w:r>
        <w:rPr>
          <w:rFonts w:hint="eastAsia"/>
        </w:rPr>
        <w:t>风险管理计划</w:t>
      </w:r>
    </w:p>
    <w:tbl>
      <w:tblPr>
        <w:tblStyle w:val="ac"/>
        <w:tblW w:w="0" w:type="auto"/>
        <w:tblLook w:val="04A0" w:firstRow="1" w:lastRow="0" w:firstColumn="1" w:lastColumn="0" w:noHBand="0" w:noVBand="1"/>
      </w:tblPr>
      <w:tblGrid>
        <w:gridCol w:w="4151"/>
        <w:gridCol w:w="4152"/>
      </w:tblGrid>
      <w:tr w:rsidR="00204983" w14:paraId="3D80E10B" w14:textId="77777777">
        <w:tc>
          <w:tcPr>
            <w:tcW w:w="4151" w:type="dxa"/>
          </w:tcPr>
          <w:p w14:paraId="3D80E109" w14:textId="77777777" w:rsidR="00204983" w:rsidRDefault="00EB62CF">
            <w:pPr>
              <w:tabs>
                <w:tab w:val="left" w:pos="567"/>
                <w:tab w:val="left" w:pos="1080"/>
              </w:tabs>
              <w:spacing w:line="360" w:lineRule="auto"/>
              <w:rPr>
                <w:b/>
                <w:sz w:val="28"/>
              </w:rPr>
            </w:pPr>
            <w:r>
              <w:rPr>
                <w:rFonts w:hint="eastAsia"/>
                <w:b/>
                <w:sz w:val="24"/>
              </w:rPr>
              <w:t>风险</w:t>
            </w:r>
          </w:p>
        </w:tc>
        <w:tc>
          <w:tcPr>
            <w:tcW w:w="4152" w:type="dxa"/>
          </w:tcPr>
          <w:p w14:paraId="3D80E10A" w14:textId="77777777" w:rsidR="00204983" w:rsidRDefault="00EB62CF">
            <w:pPr>
              <w:tabs>
                <w:tab w:val="left" w:pos="567"/>
                <w:tab w:val="left" w:pos="1080"/>
              </w:tabs>
              <w:spacing w:line="360" w:lineRule="auto"/>
              <w:rPr>
                <w:b/>
                <w:sz w:val="28"/>
              </w:rPr>
            </w:pPr>
            <w:r>
              <w:rPr>
                <w:rFonts w:hint="eastAsia"/>
                <w:b/>
                <w:sz w:val="24"/>
              </w:rPr>
              <w:t>应对措施</w:t>
            </w:r>
          </w:p>
        </w:tc>
      </w:tr>
      <w:tr w:rsidR="00204983" w14:paraId="3D80E10E" w14:textId="77777777">
        <w:tc>
          <w:tcPr>
            <w:tcW w:w="4151" w:type="dxa"/>
          </w:tcPr>
          <w:p w14:paraId="3D80E10C" w14:textId="77777777" w:rsidR="00204983" w:rsidRDefault="00EB62CF">
            <w:pPr>
              <w:tabs>
                <w:tab w:val="left" w:pos="567"/>
                <w:tab w:val="left" w:pos="1080"/>
              </w:tabs>
              <w:spacing w:line="360" w:lineRule="auto"/>
              <w:rPr>
                <w:sz w:val="28"/>
              </w:rPr>
            </w:pPr>
            <w:r>
              <w:rPr>
                <w:rFonts w:hint="eastAsia"/>
                <w:sz w:val="24"/>
              </w:rPr>
              <w:t>项目计划与可行性分析报告还需修订</w:t>
            </w:r>
          </w:p>
        </w:tc>
        <w:tc>
          <w:tcPr>
            <w:tcW w:w="4152" w:type="dxa"/>
          </w:tcPr>
          <w:p w14:paraId="3D80E10D" w14:textId="77777777" w:rsidR="00204983" w:rsidRDefault="00EB62CF">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rsidR="00204983" w14:paraId="3D80E111" w14:textId="77777777">
        <w:tc>
          <w:tcPr>
            <w:tcW w:w="4151" w:type="dxa"/>
          </w:tcPr>
          <w:p w14:paraId="3D80E10F" w14:textId="77777777" w:rsidR="00204983" w:rsidRDefault="00EB62CF">
            <w:pPr>
              <w:tabs>
                <w:tab w:val="left" w:pos="567"/>
                <w:tab w:val="left" w:pos="1080"/>
              </w:tabs>
              <w:spacing w:line="360" w:lineRule="auto"/>
              <w:rPr>
                <w:sz w:val="24"/>
              </w:rPr>
            </w:pPr>
            <w:r>
              <w:rPr>
                <w:rFonts w:hint="eastAsia"/>
                <w:sz w:val="24"/>
              </w:rPr>
              <w:t>在后续一个月内，有至少两周的周末，我们组有</w:t>
            </w:r>
            <w:r>
              <w:rPr>
                <w:rFonts w:hint="eastAsia"/>
                <w:sz w:val="24"/>
              </w:rPr>
              <w:t>1~</w:t>
            </w:r>
            <w:r>
              <w:rPr>
                <w:sz w:val="24"/>
              </w:rPr>
              <w:t>3</w:t>
            </w:r>
            <w:r>
              <w:rPr>
                <w:rFonts w:hint="eastAsia"/>
                <w:sz w:val="24"/>
              </w:rPr>
              <w:t>位成员将忙于学科竞赛</w:t>
            </w:r>
          </w:p>
        </w:tc>
        <w:tc>
          <w:tcPr>
            <w:tcW w:w="4152" w:type="dxa"/>
          </w:tcPr>
          <w:p w14:paraId="3D80E110" w14:textId="77777777" w:rsidR="00204983" w:rsidRDefault="00EB62CF">
            <w:pPr>
              <w:tabs>
                <w:tab w:val="left" w:pos="567"/>
                <w:tab w:val="left" w:pos="1080"/>
              </w:tabs>
              <w:spacing w:line="360" w:lineRule="auto"/>
              <w:rPr>
                <w:sz w:val="22"/>
              </w:rPr>
            </w:pPr>
            <w:r>
              <w:rPr>
                <w:rFonts w:hint="eastAsia"/>
                <w:sz w:val="22"/>
              </w:rPr>
              <w:t>将对应几周的例会从周末改至周四</w:t>
            </w:r>
            <w:r>
              <w:rPr>
                <w:rFonts w:hint="eastAsia"/>
                <w:sz w:val="22"/>
              </w:rPr>
              <w:t>/</w:t>
            </w:r>
            <w:r>
              <w:rPr>
                <w:rFonts w:hint="eastAsia"/>
                <w:sz w:val="22"/>
              </w:rPr>
              <w:t>周五，同时提前对应阶段的计划，力求不耽误进度</w:t>
            </w:r>
          </w:p>
        </w:tc>
      </w:tr>
    </w:tbl>
    <w:p w14:paraId="3D80E112" w14:textId="77777777" w:rsidR="00204983" w:rsidRDefault="00EB62CF">
      <w:pPr>
        <w:pStyle w:val="10"/>
        <w:numPr>
          <w:ilvl w:val="2"/>
          <w:numId w:val="1"/>
        </w:numPr>
        <w:spacing w:line="360" w:lineRule="auto"/>
      </w:pPr>
      <w:r>
        <w:rPr>
          <w:rFonts w:hint="eastAsia"/>
        </w:rPr>
        <w:t>需求管理计划</w:t>
      </w:r>
    </w:p>
    <w:p w14:paraId="3D80E113" w14:textId="77777777" w:rsidR="00204983" w:rsidRDefault="00EB62CF">
      <w:pPr>
        <w:pStyle w:val="1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19" w14:textId="77777777">
        <w:tc>
          <w:tcPr>
            <w:tcW w:w="1207" w:type="dxa"/>
          </w:tcPr>
          <w:p w14:paraId="3D80E114" w14:textId="77777777" w:rsidR="00204983" w:rsidRDefault="00EB62CF">
            <w:pPr>
              <w:rPr>
                <w:rFonts w:ascii="宋体" w:hAnsi="宋体" w:cs="宋体"/>
              </w:rPr>
            </w:pPr>
            <w:r>
              <w:rPr>
                <w:rFonts w:ascii="宋体" w:hAnsi="宋体" w:cs="宋体" w:hint="eastAsia"/>
              </w:rPr>
              <w:t>姓名</w:t>
            </w:r>
          </w:p>
        </w:tc>
        <w:tc>
          <w:tcPr>
            <w:tcW w:w="1406" w:type="dxa"/>
          </w:tcPr>
          <w:p w14:paraId="3D80E115" w14:textId="77777777" w:rsidR="00204983" w:rsidRDefault="00EB62CF">
            <w:pPr>
              <w:rPr>
                <w:rFonts w:ascii="宋体" w:hAnsi="宋体" w:cs="宋体"/>
              </w:rPr>
            </w:pPr>
            <w:r>
              <w:rPr>
                <w:rFonts w:ascii="宋体" w:hAnsi="宋体" w:cs="宋体" w:hint="eastAsia"/>
              </w:rPr>
              <w:t>联系电话</w:t>
            </w:r>
          </w:p>
        </w:tc>
        <w:tc>
          <w:tcPr>
            <w:tcW w:w="1968" w:type="dxa"/>
          </w:tcPr>
          <w:p w14:paraId="3D80E116" w14:textId="77777777" w:rsidR="00204983" w:rsidRDefault="00EB62CF">
            <w:pPr>
              <w:rPr>
                <w:rFonts w:ascii="宋体" w:hAnsi="宋体" w:cs="宋体"/>
              </w:rPr>
            </w:pPr>
            <w:r>
              <w:rPr>
                <w:rFonts w:ascii="宋体" w:hAnsi="宋体" w:cs="宋体" w:hint="eastAsia"/>
              </w:rPr>
              <w:t>邮箱</w:t>
            </w:r>
          </w:p>
        </w:tc>
        <w:tc>
          <w:tcPr>
            <w:tcW w:w="1458" w:type="dxa"/>
          </w:tcPr>
          <w:p w14:paraId="3D80E117" w14:textId="77777777" w:rsidR="00204983" w:rsidRDefault="00EB62CF">
            <w:pPr>
              <w:rPr>
                <w:rFonts w:ascii="宋体" w:hAnsi="宋体" w:cs="宋体"/>
              </w:rPr>
            </w:pPr>
            <w:proofErr w:type="gramStart"/>
            <w:r>
              <w:rPr>
                <w:rFonts w:ascii="宋体" w:hAnsi="宋体" w:cs="宋体" w:hint="eastAsia"/>
              </w:rPr>
              <w:t>微信</w:t>
            </w:r>
            <w:proofErr w:type="gramEnd"/>
          </w:p>
        </w:tc>
        <w:tc>
          <w:tcPr>
            <w:tcW w:w="1228" w:type="dxa"/>
          </w:tcPr>
          <w:p w14:paraId="3D80E118" w14:textId="77777777" w:rsidR="00204983" w:rsidRDefault="00EB62CF">
            <w:pPr>
              <w:rPr>
                <w:rFonts w:ascii="宋体" w:hAnsi="宋体" w:cs="宋体"/>
              </w:rPr>
            </w:pPr>
            <w:r>
              <w:rPr>
                <w:rFonts w:ascii="宋体" w:hAnsi="宋体" w:cs="宋体" w:hint="eastAsia"/>
              </w:rPr>
              <w:t>地址</w:t>
            </w:r>
          </w:p>
        </w:tc>
      </w:tr>
      <w:tr w:rsidR="00204983" w14:paraId="3D80E11F" w14:textId="77777777">
        <w:tc>
          <w:tcPr>
            <w:tcW w:w="1207" w:type="dxa"/>
          </w:tcPr>
          <w:p w14:paraId="3D80E11A" w14:textId="77777777" w:rsidR="00204983" w:rsidRDefault="00EB62CF">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D80E11B" w14:textId="77777777" w:rsidR="00204983" w:rsidRDefault="00EB62CF">
            <w:pPr>
              <w:rPr>
                <w:rFonts w:ascii="宋体" w:hAnsi="宋体" w:cs="宋体"/>
              </w:rPr>
            </w:pPr>
            <w:r>
              <w:rPr>
                <w:rFonts w:ascii="宋体" w:hAnsi="宋体" w:cs="宋体" w:hint="eastAsia"/>
              </w:rPr>
              <w:t>13357102333</w:t>
            </w:r>
          </w:p>
        </w:tc>
        <w:tc>
          <w:tcPr>
            <w:tcW w:w="1968" w:type="dxa"/>
          </w:tcPr>
          <w:p w14:paraId="3D80E11C" w14:textId="77777777" w:rsidR="00204983" w:rsidRDefault="009121CE">
            <w:pPr>
              <w:rPr>
                <w:rFonts w:ascii="宋体" w:hAnsi="宋体" w:cs="宋体"/>
              </w:rPr>
            </w:pPr>
            <w:hyperlink r:id="rId17" w:history="1">
              <w:r w:rsidR="00EB62CF">
                <w:rPr>
                  <w:rStyle w:val="af"/>
                  <w:rFonts w:ascii="宋体" w:hAnsi="宋体" w:cs="宋体" w:hint="eastAsia"/>
                </w:rPr>
                <w:t>yangc@zucc.edu.cn</w:t>
              </w:r>
            </w:hyperlink>
          </w:p>
        </w:tc>
        <w:tc>
          <w:tcPr>
            <w:tcW w:w="1458" w:type="dxa"/>
          </w:tcPr>
          <w:p w14:paraId="3D80E11D"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E11E" w14:textId="77777777" w:rsidR="00204983" w:rsidRDefault="00EB62CF">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204983" w14:paraId="3D80E125" w14:textId="77777777">
        <w:tc>
          <w:tcPr>
            <w:tcW w:w="1207" w:type="dxa"/>
          </w:tcPr>
          <w:p w14:paraId="3D80E120" w14:textId="77777777" w:rsidR="00204983" w:rsidRDefault="00EB62CF">
            <w:pPr>
              <w:rPr>
                <w:rFonts w:ascii="宋体" w:hAnsi="宋体" w:cs="宋体"/>
              </w:rPr>
            </w:pPr>
            <w:r>
              <w:rPr>
                <w:rFonts w:ascii="宋体" w:hAnsi="宋体" w:cs="宋体" w:hint="eastAsia"/>
              </w:rPr>
              <w:t>陈幼安</w:t>
            </w:r>
          </w:p>
        </w:tc>
        <w:tc>
          <w:tcPr>
            <w:tcW w:w="1406" w:type="dxa"/>
          </w:tcPr>
          <w:p w14:paraId="3D80E121" w14:textId="77777777" w:rsidR="00204983" w:rsidRDefault="00204983">
            <w:pPr>
              <w:rPr>
                <w:rFonts w:ascii="宋体" w:hAnsi="宋体" w:cs="宋体"/>
              </w:rPr>
            </w:pPr>
          </w:p>
        </w:tc>
        <w:tc>
          <w:tcPr>
            <w:tcW w:w="1968" w:type="dxa"/>
          </w:tcPr>
          <w:p w14:paraId="3D80E122"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23" w14:textId="77777777" w:rsidR="00204983" w:rsidRDefault="00204983">
            <w:pPr>
              <w:rPr>
                <w:rFonts w:ascii="宋体" w:hAnsi="宋体" w:cs="宋体"/>
              </w:rPr>
            </w:pPr>
          </w:p>
        </w:tc>
        <w:tc>
          <w:tcPr>
            <w:tcW w:w="1228" w:type="dxa"/>
          </w:tcPr>
          <w:p w14:paraId="3D80E124" w14:textId="77777777" w:rsidR="00204983" w:rsidRDefault="00204983">
            <w:pPr>
              <w:rPr>
                <w:rFonts w:ascii="宋体" w:hAnsi="宋体" w:cs="宋体"/>
              </w:rPr>
            </w:pPr>
          </w:p>
        </w:tc>
      </w:tr>
      <w:tr w:rsidR="00204983" w14:paraId="3D80E12B" w14:textId="77777777">
        <w:tc>
          <w:tcPr>
            <w:tcW w:w="1207" w:type="dxa"/>
          </w:tcPr>
          <w:p w14:paraId="3D80E126" w14:textId="77777777" w:rsidR="00204983" w:rsidRDefault="00EB62CF">
            <w:pPr>
              <w:rPr>
                <w:rFonts w:ascii="宋体" w:hAnsi="宋体" w:cs="宋体"/>
              </w:rPr>
            </w:pPr>
            <w:r>
              <w:rPr>
                <w:rFonts w:ascii="宋体" w:hAnsi="宋体" w:cs="宋体" w:hint="eastAsia"/>
              </w:rPr>
              <w:t>陈炜舜</w:t>
            </w:r>
          </w:p>
        </w:tc>
        <w:tc>
          <w:tcPr>
            <w:tcW w:w="1406" w:type="dxa"/>
          </w:tcPr>
          <w:p w14:paraId="3D80E127" w14:textId="77777777" w:rsidR="00204983" w:rsidRDefault="00204983">
            <w:pPr>
              <w:rPr>
                <w:rFonts w:ascii="宋体" w:hAnsi="宋体" w:cs="宋体"/>
              </w:rPr>
            </w:pPr>
          </w:p>
        </w:tc>
        <w:tc>
          <w:tcPr>
            <w:tcW w:w="1968" w:type="dxa"/>
          </w:tcPr>
          <w:p w14:paraId="3D80E128"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29" w14:textId="77777777" w:rsidR="00204983" w:rsidRDefault="00204983">
            <w:pPr>
              <w:rPr>
                <w:rFonts w:ascii="宋体" w:hAnsi="宋体" w:cs="宋体"/>
              </w:rPr>
            </w:pPr>
          </w:p>
        </w:tc>
        <w:tc>
          <w:tcPr>
            <w:tcW w:w="1228" w:type="dxa"/>
          </w:tcPr>
          <w:p w14:paraId="3D80E12A" w14:textId="77777777" w:rsidR="00204983" w:rsidRDefault="00204983">
            <w:pPr>
              <w:rPr>
                <w:rFonts w:ascii="宋体" w:hAnsi="宋体" w:cs="宋体"/>
              </w:rPr>
            </w:pPr>
          </w:p>
        </w:tc>
      </w:tr>
    </w:tbl>
    <w:p w14:paraId="3D80E12C" w14:textId="77777777" w:rsidR="00204983" w:rsidRDefault="00204983">
      <w:pPr>
        <w:pStyle w:val="10"/>
        <w:tabs>
          <w:tab w:val="left" w:pos="1080"/>
        </w:tabs>
        <w:spacing w:line="360" w:lineRule="auto"/>
      </w:pPr>
    </w:p>
    <w:p w14:paraId="3D80E12D" w14:textId="77777777" w:rsidR="00204983" w:rsidRDefault="00EB62CF">
      <w:pPr>
        <w:pStyle w:val="10"/>
        <w:numPr>
          <w:ilvl w:val="2"/>
          <w:numId w:val="1"/>
        </w:numPr>
        <w:spacing w:line="360" w:lineRule="auto"/>
      </w:pPr>
      <w:r>
        <w:rPr>
          <w:rFonts w:hint="eastAsia"/>
        </w:rPr>
        <w:t>范围管理计划</w:t>
      </w:r>
    </w:p>
    <w:p w14:paraId="3D80E12E" w14:textId="77777777" w:rsidR="00204983" w:rsidRDefault="00EB62CF">
      <w:pPr>
        <w:pStyle w:val="10"/>
        <w:tabs>
          <w:tab w:val="left" w:pos="964"/>
        </w:tabs>
        <w:spacing w:line="360" w:lineRule="auto"/>
        <w:rPr>
          <w:b w:val="0"/>
          <w:bCs/>
          <w:sz w:val="24"/>
          <w:szCs w:val="18"/>
        </w:rPr>
      </w:pPr>
      <w:r>
        <w:rPr>
          <w:rFonts w:hint="eastAsia"/>
          <w:b w:val="0"/>
          <w:bCs/>
          <w:sz w:val="24"/>
          <w:szCs w:val="18"/>
        </w:rPr>
        <w:t>本项目为需求工程，仅执行</w:t>
      </w:r>
      <w:r>
        <w:rPr>
          <w:rFonts w:hint="eastAsia"/>
          <w:b w:val="0"/>
          <w:bCs/>
          <w:sz w:val="24"/>
          <w:szCs w:val="18"/>
        </w:rPr>
        <w:t>WBS</w:t>
      </w:r>
      <w:r>
        <w:rPr>
          <w:rFonts w:hint="eastAsia"/>
          <w:b w:val="0"/>
          <w:bCs/>
          <w:sz w:val="24"/>
          <w:szCs w:val="18"/>
        </w:rPr>
        <w:t>中的需求分析阶段与软件设计阶段</w:t>
      </w:r>
    </w:p>
    <w:p w14:paraId="3D80E12F" w14:textId="77777777" w:rsidR="00204983" w:rsidRDefault="00EB62CF">
      <w:pPr>
        <w:pStyle w:val="10"/>
        <w:numPr>
          <w:ilvl w:val="2"/>
          <w:numId w:val="1"/>
        </w:numPr>
        <w:spacing w:line="360" w:lineRule="auto"/>
      </w:pPr>
      <w:r>
        <w:rPr>
          <w:rFonts w:hint="eastAsia"/>
        </w:rPr>
        <w:t>沟通管理计划</w:t>
      </w:r>
    </w:p>
    <w:tbl>
      <w:tblPr>
        <w:tblStyle w:val="ac"/>
        <w:tblW w:w="0" w:type="auto"/>
        <w:tblLook w:val="04A0" w:firstRow="1" w:lastRow="0" w:firstColumn="1" w:lastColumn="0" w:noHBand="0" w:noVBand="1"/>
      </w:tblPr>
      <w:tblGrid>
        <w:gridCol w:w="2767"/>
        <w:gridCol w:w="2768"/>
        <w:gridCol w:w="2768"/>
      </w:tblGrid>
      <w:tr w:rsidR="00204983" w14:paraId="3D80E133" w14:textId="77777777">
        <w:tc>
          <w:tcPr>
            <w:tcW w:w="2767" w:type="dxa"/>
          </w:tcPr>
          <w:p w14:paraId="3D80E130" w14:textId="77777777" w:rsidR="00204983" w:rsidRDefault="00EB62CF">
            <w:pPr>
              <w:pStyle w:val="10"/>
              <w:tabs>
                <w:tab w:val="left" w:pos="964"/>
              </w:tabs>
              <w:spacing w:line="360" w:lineRule="auto"/>
              <w:rPr>
                <w:sz w:val="24"/>
                <w:szCs w:val="18"/>
              </w:rPr>
            </w:pPr>
            <w:r>
              <w:rPr>
                <w:rFonts w:hint="eastAsia"/>
                <w:sz w:val="24"/>
                <w:szCs w:val="18"/>
              </w:rPr>
              <w:t>活动</w:t>
            </w:r>
          </w:p>
        </w:tc>
        <w:tc>
          <w:tcPr>
            <w:tcW w:w="2768" w:type="dxa"/>
          </w:tcPr>
          <w:p w14:paraId="3D80E131" w14:textId="77777777" w:rsidR="00204983" w:rsidRDefault="00EB62CF">
            <w:pPr>
              <w:pStyle w:val="10"/>
              <w:tabs>
                <w:tab w:val="left" w:pos="964"/>
              </w:tabs>
              <w:spacing w:line="360" w:lineRule="auto"/>
              <w:rPr>
                <w:sz w:val="24"/>
                <w:szCs w:val="18"/>
              </w:rPr>
            </w:pPr>
            <w:r>
              <w:rPr>
                <w:rFonts w:hint="eastAsia"/>
                <w:sz w:val="24"/>
                <w:szCs w:val="18"/>
              </w:rPr>
              <w:t>计划时间</w:t>
            </w:r>
          </w:p>
        </w:tc>
        <w:tc>
          <w:tcPr>
            <w:tcW w:w="2768" w:type="dxa"/>
          </w:tcPr>
          <w:p w14:paraId="3D80E132" w14:textId="77777777" w:rsidR="00204983" w:rsidRDefault="00EB62CF">
            <w:pPr>
              <w:pStyle w:val="10"/>
              <w:tabs>
                <w:tab w:val="left" w:pos="964"/>
              </w:tabs>
              <w:spacing w:line="360" w:lineRule="auto"/>
              <w:rPr>
                <w:sz w:val="24"/>
                <w:szCs w:val="18"/>
              </w:rPr>
            </w:pPr>
            <w:r>
              <w:rPr>
                <w:rFonts w:hint="eastAsia"/>
                <w:sz w:val="24"/>
                <w:szCs w:val="18"/>
              </w:rPr>
              <w:t>活动预算</w:t>
            </w:r>
          </w:p>
        </w:tc>
      </w:tr>
      <w:tr w:rsidR="00204983" w14:paraId="3D80E137" w14:textId="77777777">
        <w:tc>
          <w:tcPr>
            <w:tcW w:w="2767" w:type="dxa"/>
          </w:tcPr>
          <w:p w14:paraId="3D80E134"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5" w14:textId="77777777" w:rsidR="00204983" w:rsidRDefault="00EB62CF">
            <w:pPr>
              <w:pStyle w:val="10"/>
              <w:tabs>
                <w:tab w:val="left" w:pos="964"/>
              </w:tabs>
              <w:spacing w:line="360" w:lineRule="auto"/>
              <w:rPr>
                <w:b w:val="0"/>
                <w:bCs/>
                <w:sz w:val="24"/>
                <w:szCs w:val="18"/>
              </w:rPr>
            </w:pPr>
            <w:r>
              <w:rPr>
                <w:b w:val="0"/>
                <w:bCs/>
                <w:sz w:val="24"/>
                <w:szCs w:val="18"/>
              </w:rPr>
              <w:t>2021/03/28</w:t>
            </w:r>
          </w:p>
        </w:tc>
        <w:tc>
          <w:tcPr>
            <w:tcW w:w="2768" w:type="dxa"/>
          </w:tcPr>
          <w:p w14:paraId="3D80E136"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3B" w14:textId="77777777">
        <w:tc>
          <w:tcPr>
            <w:tcW w:w="2767" w:type="dxa"/>
          </w:tcPr>
          <w:p w14:paraId="3D80E138"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39"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14:paraId="3D80E13A"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3F" w14:textId="77777777">
        <w:tc>
          <w:tcPr>
            <w:tcW w:w="2767" w:type="dxa"/>
          </w:tcPr>
          <w:p w14:paraId="3D80E13C"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D" w14:textId="77777777" w:rsidR="00204983" w:rsidRDefault="00EB62CF">
            <w:pPr>
              <w:pStyle w:val="10"/>
              <w:tabs>
                <w:tab w:val="left" w:pos="964"/>
              </w:tabs>
              <w:spacing w:line="360" w:lineRule="auto"/>
              <w:rPr>
                <w:b w:val="0"/>
                <w:bCs/>
                <w:sz w:val="24"/>
                <w:szCs w:val="18"/>
              </w:rPr>
            </w:pPr>
            <w:r>
              <w:rPr>
                <w:b w:val="0"/>
                <w:bCs/>
                <w:sz w:val="24"/>
                <w:szCs w:val="18"/>
              </w:rPr>
              <w:t>2021/04/02</w:t>
            </w:r>
          </w:p>
        </w:tc>
        <w:tc>
          <w:tcPr>
            <w:tcW w:w="2768" w:type="dxa"/>
          </w:tcPr>
          <w:p w14:paraId="3D80E13E"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3" w14:textId="77777777">
        <w:tc>
          <w:tcPr>
            <w:tcW w:w="2767" w:type="dxa"/>
          </w:tcPr>
          <w:p w14:paraId="3D80E140" w14:textId="77777777" w:rsidR="00204983" w:rsidRDefault="00EB62CF">
            <w:pPr>
              <w:pStyle w:val="10"/>
              <w:tabs>
                <w:tab w:val="left" w:pos="964"/>
              </w:tabs>
              <w:spacing w:line="360" w:lineRule="auto"/>
              <w:rPr>
                <w:b w:val="0"/>
                <w:bCs/>
                <w:sz w:val="24"/>
                <w:szCs w:val="18"/>
              </w:rPr>
            </w:pPr>
            <w:r>
              <w:rPr>
                <w:rFonts w:hint="eastAsia"/>
                <w:b w:val="0"/>
                <w:bCs/>
                <w:sz w:val="24"/>
                <w:szCs w:val="18"/>
              </w:rPr>
              <w:lastRenderedPageBreak/>
              <w:t>小组例会</w:t>
            </w:r>
          </w:p>
        </w:tc>
        <w:tc>
          <w:tcPr>
            <w:tcW w:w="2768" w:type="dxa"/>
          </w:tcPr>
          <w:p w14:paraId="3D80E141" w14:textId="77777777" w:rsidR="00204983" w:rsidRDefault="00EB62CF">
            <w:pPr>
              <w:pStyle w:val="10"/>
              <w:tabs>
                <w:tab w:val="left" w:pos="964"/>
              </w:tabs>
              <w:spacing w:line="360" w:lineRule="auto"/>
              <w:rPr>
                <w:b w:val="0"/>
                <w:bCs/>
                <w:sz w:val="24"/>
                <w:szCs w:val="18"/>
              </w:rPr>
            </w:pPr>
            <w:r>
              <w:rPr>
                <w:b w:val="0"/>
                <w:bCs/>
                <w:sz w:val="24"/>
                <w:szCs w:val="18"/>
              </w:rPr>
              <w:t>2021/04/10</w:t>
            </w:r>
          </w:p>
        </w:tc>
        <w:tc>
          <w:tcPr>
            <w:tcW w:w="2768" w:type="dxa"/>
          </w:tcPr>
          <w:p w14:paraId="3D80E142"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7" w14:textId="77777777">
        <w:tc>
          <w:tcPr>
            <w:tcW w:w="2767" w:type="dxa"/>
          </w:tcPr>
          <w:p w14:paraId="3D80E144"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45"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14:paraId="3D80E146"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4B" w14:textId="77777777">
        <w:tc>
          <w:tcPr>
            <w:tcW w:w="2767" w:type="dxa"/>
          </w:tcPr>
          <w:p w14:paraId="3D80E148"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9" w14:textId="77777777" w:rsidR="00204983" w:rsidRDefault="00EB62CF">
            <w:pPr>
              <w:pStyle w:val="10"/>
              <w:tabs>
                <w:tab w:val="left" w:pos="964"/>
              </w:tabs>
              <w:spacing w:line="360" w:lineRule="auto"/>
              <w:rPr>
                <w:b w:val="0"/>
                <w:bCs/>
                <w:sz w:val="24"/>
                <w:szCs w:val="18"/>
              </w:rPr>
            </w:pPr>
            <w:r>
              <w:rPr>
                <w:b w:val="0"/>
                <w:bCs/>
                <w:sz w:val="24"/>
                <w:szCs w:val="18"/>
              </w:rPr>
              <w:t>2021/04/16</w:t>
            </w:r>
          </w:p>
        </w:tc>
        <w:tc>
          <w:tcPr>
            <w:tcW w:w="2768" w:type="dxa"/>
          </w:tcPr>
          <w:p w14:paraId="3D80E14A"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bl>
    <w:p w14:paraId="3D80E14C" w14:textId="77777777" w:rsidR="00204983" w:rsidRDefault="00EB62CF">
      <w:pPr>
        <w:pStyle w:val="10"/>
        <w:numPr>
          <w:ilvl w:val="2"/>
          <w:numId w:val="1"/>
        </w:numPr>
        <w:spacing w:line="360" w:lineRule="auto"/>
      </w:pPr>
      <w:r>
        <w:rPr>
          <w:rFonts w:hint="eastAsia"/>
        </w:rPr>
        <w:t>质量管理计划</w:t>
      </w:r>
    </w:p>
    <w:tbl>
      <w:tblPr>
        <w:tblStyle w:val="ac"/>
        <w:tblW w:w="0" w:type="auto"/>
        <w:tblLook w:val="04A0" w:firstRow="1" w:lastRow="0" w:firstColumn="1" w:lastColumn="0" w:noHBand="0" w:noVBand="1"/>
      </w:tblPr>
      <w:tblGrid>
        <w:gridCol w:w="8303"/>
      </w:tblGrid>
      <w:tr w:rsidR="00204983" w14:paraId="3D80E14E" w14:textId="77777777">
        <w:tc>
          <w:tcPr>
            <w:tcW w:w="8303" w:type="dxa"/>
          </w:tcPr>
          <w:p w14:paraId="3D80E14D" w14:textId="77777777" w:rsidR="00204983" w:rsidRDefault="00EB62CF">
            <w:pPr>
              <w:pStyle w:val="10"/>
              <w:tabs>
                <w:tab w:val="left" w:pos="964"/>
                <w:tab w:val="left" w:pos="1080"/>
              </w:tabs>
              <w:spacing w:line="360" w:lineRule="auto"/>
              <w:rPr>
                <w:sz w:val="24"/>
                <w:szCs w:val="18"/>
              </w:rPr>
            </w:pPr>
            <w:r>
              <w:rPr>
                <w:rFonts w:hint="eastAsia"/>
                <w:sz w:val="24"/>
                <w:szCs w:val="18"/>
              </w:rPr>
              <w:t>预交付文件</w:t>
            </w:r>
          </w:p>
        </w:tc>
      </w:tr>
      <w:tr w:rsidR="00204983" w14:paraId="3D80E150" w14:textId="77777777">
        <w:tc>
          <w:tcPr>
            <w:tcW w:w="8303" w:type="dxa"/>
          </w:tcPr>
          <w:p w14:paraId="3D80E14F"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变更日志</w:t>
            </w:r>
          </w:p>
        </w:tc>
      </w:tr>
      <w:tr w:rsidR="00204983" w14:paraId="3D80E152" w14:textId="77777777">
        <w:tc>
          <w:tcPr>
            <w:tcW w:w="8303" w:type="dxa"/>
          </w:tcPr>
          <w:p w14:paraId="3D80E151"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需求跟踪矩阵</w:t>
            </w:r>
          </w:p>
        </w:tc>
      </w:tr>
    </w:tbl>
    <w:p w14:paraId="3D80E153" w14:textId="77777777" w:rsidR="00204983" w:rsidRDefault="00EB62CF">
      <w:pPr>
        <w:pStyle w:val="10"/>
        <w:numPr>
          <w:ilvl w:val="2"/>
          <w:numId w:val="1"/>
        </w:numPr>
        <w:spacing w:line="360" w:lineRule="auto"/>
      </w:pPr>
      <w:r>
        <w:rPr>
          <w:rFonts w:hint="eastAsia"/>
        </w:rPr>
        <w:t>资源管理计划</w:t>
      </w:r>
    </w:p>
    <w:p w14:paraId="3D80E154" w14:textId="77777777" w:rsidR="00204983" w:rsidRDefault="00EB62CF">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204983" w14:paraId="3D80E159"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5" w14:textId="77777777" w:rsidR="00204983" w:rsidRDefault="00EB62CF">
            <w:pPr>
              <w:widowControl/>
              <w:jc w:val="left"/>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3D80E15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联系方式</w:t>
            </w:r>
          </w:p>
        </w:tc>
      </w:tr>
      <w:tr w:rsidR="00204983" w14:paraId="3D80E160"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3D80E15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5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E15F"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af"/>
                <w:rFonts w:ascii="宋体" w:hAnsi="宋体" w:cs="宋体" w:hint="eastAsia"/>
                <w:sz w:val="24"/>
                <w:szCs w:val="24"/>
              </w:rPr>
              <w:t>31801350@stu.zucc.edu.cn</w:t>
            </w:r>
            <w:r>
              <w:rPr>
                <w:rStyle w:val="af"/>
                <w:rFonts w:ascii="宋体" w:hAnsi="宋体" w:cs="宋体" w:hint="eastAsia"/>
                <w:sz w:val="24"/>
                <w:szCs w:val="24"/>
              </w:rPr>
              <w:fldChar w:fldCharType="end"/>
            </w:r>
          </w:p>
        </w:tc>
      </w:tr>
      <w:tr w:rsidR="00204983" w14:paraId="3D80E167"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1" w14:textId="77777777" w:rsidR="00204983" w:rsidRDefault="00EB62CF">
            <w:pPr>
              <w:widowControl/>
              <w:jc w:val="left"/>
              <w:rPr>
                <w:rFonts w:ascii="宋体" w:hAnsi="宋体" w:cs="宋体"/>
                <w:color w:val="000000"/>
                <w:sz w:val="24"/>
              </w:rPr>
            </w:pPr>
            <w:proofErr w:type="gramStart"/>
            <w:r>
              <w:rPr>
                <w:rFonts w:ascii="宋体" w:hAnsi="宋体" w:cs="宋体" w:hint="eastAsia"/>
                <w:color w:val="000000"/>
                <w:sz w:val="24"/>
                <w:szCs w:val="24"/>
              </w:rPr>
              <w:t>庄博伟</w:t>
            </w:r>
            <w:proofErr w:type="gramEnd"/>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6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6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E16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 w:val="24"/>
                <w:szCs w:val="24"/>
              </w:rPr>
              <w:t>31801338@stu.zucc.edu.cn</w:t>
            </w:r>
            <w:r>
              <w:rPr>
                <w:rStyle w:val="af"/>
                <w:rFonts w:ascii="宋体" w:hAnsi="宋体" w:cs="宋体" w:hint="eastAsia"/>
                <w:sz w:val="24"/>
                <w:szCs w:val="24"/>
              </w:rPr>
              <w:fldChar w:fldCharType="end"/>
            </w:r>
          </w:p>
        </w:tc>
      </w:tr>
      <w:tr w:rsidR="00204983" w14:paraId="3D80E16F"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 xml:space="preserve">进度管理员 </w:t>
            </w:r>
          </w:p>
          <w:p w14:paraId="3D80E16A" w14:textId="77777777" w:rsidR="00204983" w:rsidRDefault="00204983">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3D80E16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6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微信：csz1725854193</w:t>
            </w:r>
          </w:p>
          <w:p w14:paraId="3D80E16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af"/>
                <w:rFonts w:ascii="宋体" w:hAnsi="宋体" w:cs="宋体" w:hint="eastAsia"/>
                <w:sz w:val="24"/>
                <w:szCs w:val="24"/>
              </w:rPr>
              <w:t>31801334@stu.zucc.edu.cn</w:t>
            </w:r>
            <w:r>
              <w:rPr>
                <w:rStyle w:val="af"/>
                <w:rFonts w:ascii="宋体" w:hAnsi="宋体" w:cs="宋体" w:hint="eastAsia"/>
                <w:sz w:val="24"/>
                <w:szCs w:val="24"/>
              </w:rPr>
              <w:fldChar w:fldCharType="end"/>
            </w:r>
          </w:p>
        </w:tc>
      </w:tr>
      <w:tr w:rsidR="00204983" w14:paraId="3D80E176"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7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1802</w:t>
            </w:r>
          </w:p>
          <w:p w14:paraId="3D80E17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D80E17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af"/>
                <w:rFonts w:ascii="宋体" w:hAnsi="宋体" w:cs="宋体" w:hint="eastAsia"/>
                <w:sz w:val="24"/>
                <w:szCs w:val="24"/>
              </w:rPr>
              <w:t>31801328@stu.zucc.edu.cn</w:t>
            </w:r>
            <w:r>
              <w:rPr>
                <w:rStyle w:val="af"/>
                <w:rFonts w:ascii="宋体" w:hAnsi="宋体" w:cs="宋体" w:hint="eastAsia"/>
                <w:sz w:val="24"/>
                <w:szCs w:val="24"/>
              </w:rPr>
              <w:fldChar w:fldCharType="end"/>
            </w:r>
          </w:p>
        </w:tc>
      </w:tr>
      <w:tr w:rsidR="00204983" w14:paraId="3D80E17D"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7" w14:textId="77777777" w:rsidR="00204983" w:rsidRDefault="00EB62CF">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3D80E17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w:t>
            </w:r>
            <w:proofErr w:type="gramStart"/>
            <w:r>
              <w:rPr>
                <w:rFonts w:ascii="宋体" w:hAnsi="宋体" w:cs="宋体" w:hint="eastAsia"/>
                <w:color w:val="000000"/>
                <w:sz w:val="24"/>
                <w:szCs w:val="24"/>
              </w:rPr>
              <w:t>软工</w:t>
            </w:r>
            <w:proofErr w:type="gramEnd"/>
            <w:r>
              <w:rPr>
                <w:rFonts w:ascii="宋体" w:hAnsi="宋体" w:cs="宋体" w:hint="eastAsia"/>
                <w:color w:val="000000"/>
                <w:sz w:val="24"/>
                <w:szCs w:val="24"/>
              </w:rPr>
              <w:t>1903</w:t>
            </w:r>
          </w:p>
          <w:p w14:paraId="3D80E17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微信：sumingzeng1</w:t>
            </w:r>
          </w:p>
          <w:p w14:paraId="3D80E17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af"/>
                <w:rFonts w:ascii="宋体" w:hAnsi="宋体" w:cs="宋体" w:hint="eastAsia"/>
                <w:sz w:val="24"/>
                <w:szCs w:val="24"/>
              </w:rPr>
              <w:t>31801054@stu.zucc.edu.cn</w:t>
            </w:r>
            <w:r>
              <w:rPr>
                <w:rStyle w:val="af"/>
                <w:rFonts w:ascii="宋体" w:hAnsi="宋体" w:cs="宋体" w:hint="eastAsia"/>
                <w:sz w:val="24"/>
                <w:szCs w:val="24"/>
              </w:rPr>
              <w:fldChar w:fldCharType="end"/>
            </w:r>
          </w:p>
        </w:tc>
      </w:tr>
    </w:tbl>
    <w:p w14:paraId="3D80E17E" w14:textId="77777777" w:rsidR="00204983" w:rsidRDefault="00EB62CF">
      <w:pPr>
        <w:pStyle w:val="10"/>
        <w:numPr>
          <w:ilvl w:val="3"/>
          <w:numId w:val="1"/>
        </w:numPr>
        <w:tabs>
          <w:tab w:val="left" w:pos="964"/>
        </w:tabs>
        <w:spacing w:line="360" w:lineRule="auto"/>
      </w:pPr>
      <w:r>
        <w:rPr>
          <w:rFonts w:hint="eastAsia"/>
        </w:rPr>
        <w:t>项目客户</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84" w14:textId="77777777">
        <w:tc>
          <w:tcPr>
            <w:tcW w:w="1207" w:type="dxa"/>
          </w:tcPr>
          <w:p w14:paraId="3D80E17F" w14:textId="77777777" w:rsidR="00204983" w:rsidRDefault="00EB62CF">
            <w:pPr>
              <w:rPr>
                <w:rFonts w:ascii="宋体" w:hAnsi="宋体" w:cs="宋体"/>
              </w:rPr>
            </w:pPr>
            <w:r>
              <w:rPr>
                <w:rFonts w:ascii="宋体" w:hAnsi="宋体" w:cs="宋体" w:hint="eastAsia"/>
              </w:rPr>
              <w:t>姓名</w:t>
            </w:r>
          </w:p>
        </w:tc>
        <w:tc>
          <w:tcPr>
            <w:tcW w:w="1406" w:type="dxa"/>
          </w:tcPr>
          <w:p w14:paraId="3D80E180" w14:textId="77777777" w:rsidR="00204983" w:rsidRDefault="00EB62CF">
            <w:pPr>
              <w:rPr>
                <w:rFonts w:ascii="宋体" w:hAnsi="宋体" w:cs="宋体"/>
              </w:rPr>
            </w:pPr>
            <w:r>
              <w:rPr>
                <w:rFonts w:ascii="宋体" w:hAnsi="宋体" w:cs="宋体" w:hint="eastAsia"/>
              </w:rPr>
              <w:t>联系电话</w:t>
            </w:r>
          </w:p>
        </w:tc>
        <w:tc>
          <w:tcPr>
            <w:tcW w:w="1968" w:type="dxa"/>
          </w:tcPr>
          <w:p w14:paraId="3D80E181" w14:textId="77777777" w:rsidR="00204983" w:rsidRDefault="00EB62CF">
            <w:pPr>
              <w:rPr>
                <w:rFonts w:ascii="宋体" w:hAnsi="宋体" w:cs="宋体"/>
              </w:rPr>
            </w:pPr>
            <w:r>
              <w:rPr>
                <w:rFonts w:ascii="宋体" w:hAnsi="宋体" w:cs="宋体" w:hint="eastAsia"/>
              </w:rPr>
              <w:t>邮箱</w:t>
            </w:r>
          </w:p>
        </w:tc>
        <w:tc>
          <w:tcPr>
            <w:tcW w:w="1458" w:type="dxa"/>
          </w:tcPr>
          <w:p w14:paraId="3D80E182" w14:textId="77777777" w:rsidR="00204983" w:rsidRDefault="00EB62CF">
            <w:pPr>
              <w:rPr>
                <w:rFonts w:ascii="宋体" w:hAnsi="宋体" w:cs="宋体"/>
              </w:rPr>
            </w:pPr>
            <w:proofErr w:type="gramStart"/>
            <w:r>
              <w:rPr>
                <w:rFonts w:ascii="宋体" w:hAnsi="宋体" w:cs="宋体" w:hint="eastAsia"/>
              </w:rPr>
              <w:t>微信</w:t>
            </w:r>
            <w:proofErr w:type="gramEnd"/>
          </w:p>
        </w:tc>
        <w:tc>
          <w:tcPr>
            <w:tcW w:w="1228" w:type="dxa"/>
          </w:tcPr>
          <w:p w14:paraId="3D80E183" w14:textId="77777777" w:rsidR="00204983" w:rsidRDefault="00EB62CF">
            <w:pPr>
              <w:rPr>
                <w:rFonts w:ascii="宋体" w:hAnsi="宋体" w:cs="宋体"/>
              </w:rPr>
            </w:pPr>
            <w:r>
              <w:rPr>
                <w:rFonts w:ascii="宋体" w:hAnsi="宋体" w:cs="宋体" w:hint="eastAsia"/>
              </w:rPr>
              <w:t>地址</w:t>
            </w:r>
          </w:p>
        </w:tc>
      </w:tr>
      <w:tr w:rsidR="00204983" w14:paraId="3D80E18A" w14:textId="77777777">
        <w:tc>
          <w:tcPr>
            <w:tcW w:w="1207" w:type="dxa"/>
          </w:tcPr>
          <w:p w14:paraId="3D80E185" w14:textId="77777777" w:rsidR="00204983" w:rsidRDefault="00EB62CF">
            <w:pPr>
              <w:rPr>
                <w:rFonts w:ascii="宋体" w:hAnsi="宋体" w:cs="宋体"/>
              </w:rPr>
            </w:pPr>
            <w:r>
              <w:rPr>
                <w:rFonts w:ascii="宋体" w:hAnsi="宋体" w:cs="宋体" w:hint="eastAsia"/>
              </w:rPr>
              <w:t>杨</w:t>
            </w:r>
            <w:proofErr w:type="gramStart"/>
            <w:r>
              <w:rPr>
                <w:rFonts w:ascii="宋体" w:hAnsi="宋体" w:cs="宋体" w:hint="eastAsia"/>
              </w:rPr>
              <w:t>枨</w:t>
            </w:r>
            <w:proofErr w:type="gramEnd"/>
          </w:p>
        </w:tc>
        <w:tc>
          <w:tcPr>
            <w:tcW w:w="1406" w:type="dxa"/>
          </w:tcPr>
          <w:p w14:paraId="3D80E186" w14:textId="77777777" w:rsidR="00204983" w:rsidRDefault="00EB62CF">
            <w:pPr>
              <w:rPr>
                <w:rFonts w:ascii="宋体" w:hAnsi="宋体" w:cs="宋体"/>
              </w:rPr>
            </w:pPr>
            <w:r>
              <w:rPr>
                <w:rFonts w:ascii="宋体" w:hAnsi="宋体" w:cs="宋体" w:hint="eastAsia"/>
              </w:rPr>
              <w:t>13357102333</w:t>
            </w:r>
          </w:p>
        </w:tc>
        <w:tc>
          <w:tcPr>
            <w:tcW w:w="1968" w:type="dxa"/>
          </w:tcPr>
          <w:p w14:paraId="3D80E187" w14:textId="77777777" w:rsidR="00204983" w:rsidRDefault="009121CE">
            <w:pPr>
              <w:rPr>
                <w:rFonts w:ascii="宋体" w:hAnsi="宋体" w:cs="宋体"/>
              </w:rPr>
            </w:pPr>
            <w:hyperlink r:id="rId18" w:history="1">
              <w:r w:rsidR="00EB62CF">
                <w:rPr>
                  <w:rStyle w:val="af"/>
                  <w:rFonts w:ascii="宋体" w:hAnsi="宋体" w:cs="宋体" w:hint="eastAsia"/>
                </w:rPr>
                <w:t>yangc@zucc.edu.cn</w:t>
              </w:r>
            </w:hyperlink>
          </w:p>
        </w:tc>
        <w:tc>
          <w:tcPr>
            <w:tcW w:w="1458" w:type="dxa"/>
          </w:tcPr>
          <w:p w14:paraId="3D80E188"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E189" w14:textId="77777777" w:rsidR="00204983" w:rsidRDefault="00EB62CF">
            <w:pPr>
              <w:rPr>
                <w:rFonts w:ascii="宋体" w:hAnsi="宋体" w:cs="宋体"/>
              </w:rPr>
            </w:pPr>
            <w:proofErr w:type="gramStart"/>
            <w:r>
              <w:rPr>
                <w:rFonts w:ascii="宋体" w:hAnsi="宋体" w:cs="宋体" w:hint="eastAsia"/>
              </w:rPr>
              <w:t>理四</w:t>
            </w:r>
            <w:proofErr w:type="gramEnd"/>
            <w:r>
              <w:rPr>
                <w:rFonts w:ascii="宋体" w:hAnsi="宋体" w:cs="宋体" w:hint="eastAsia"/>
              </w:rPr>
              <w:t>-504</w:t>
            </w:r>
          </w:p>
        </w:tc>
      </w:tr>
      <w:tr w:rsidR="00204983" w14:paraId="3D80E190" w14:textId="77777777">
        <w:tc>
          <w:tcPr>
            <w:tcW w:w="1207" w:type="dxa"/>
          </w:tcPr>
          <w:p w14:paraId="3D80E18B" w14:textId="77777777" w:rsidR="00204983" w:rsidRDefault="00EB62CF">
            <w:pPr>
              <w:rPr>
                <w:rFonts w:ascii="宋体" w:hAnsi="宋体" w:cs="宋体"/>
              </w:rPr>
            </w:pPr>
            <w:r>
              <w:rPr>
                <w:rFonts w:ascii="宋体" w:hAnsi="宋体" w:cs="宋体" w:hint="eastAsia"/>
              </w:rPr>
              <w:t>陈幼安</w:t>
            </w:r>
          </w:p>
        </w:tc>
        <w:tc>
          <w:tcPr>
            <w:tcW w:w="1406" w:type="dxa"/>
          </w:tcPr>
          <w:p w14:paraId="3D80E18C" w14:textId="77777777" w:rsidR="00204983" w:rsidRDefault="00204983">
            <w:pPr>
              <w:rPr>
                <w:rFonts w:ascii="宋体" w:hAnsi="宋体" w:cs="宋体"/>
              </w:rPr>
            </w:pPr>
          </w:p>
        </w:tc>
        <w:tc>
          <w:tcPr>
            <w:tcW w:w="1968" w:type="dxa"/>
          </w:tcPr>
          <w:p w14:paraId="3D80E18D"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8E" w14:textId="77777777" w:rsidR="00204983" w:rsidRDefault="00204983">
            <w:pPr>
              <w:rPr>
                <w:rFonts w:ascii="宋体" w:hAnsi="宋体" w:cs="宋体"/>
              </w:rPr>
            </w:pPr>
          </w:p>
        </w:tc>
        <w:tc>
          <w:tcPr>
            <w:tcW w:w="1228" w:type="dxa"/>
          </w:tcPr>
          <w:p w14:paraId="3D80E18F" w14:textId="77777777" w:rsidR="00204983" w:rsidRDefault="00204983">
            <w:pPr>
              <w:rPr>
                <w:rFonts w:ascii="宋体" w:hAnsi="宋体" w:cs="宋体"/>
              </w:rPr>
            </w:pPr>
          </w:p>
        </w:tc>
      </w:tr>
      <w:tr w:rsidR="00204983" w14:paraId="3D80E196" w14:textId="77777777">
        <w:tc>
          <w:tcPr>
            <w:tcW w:w="1207" w:type="dxa"/>
          </w:tcPr>
          <w:p w14:paraId="3D80E191" w14:textId="77777777" w:rsidR="00204983" w:rsidRDefault="00EB62CF">
            <w:pPr>
              <w:rPr>
                <w:rFonts w:ascii="宋体" w:hAnsi="宋体" w:cs="宋体"/>
              </w:rPr>
            </w:pPr>
            <w:r>
              <w:rPr>
                <w:rFonts w:ascii="宋体" w:hAnsi="宋体" w:cs="宋体" w:hint="eastAsia"/>
              </w:rPr>
              <w:t>陈炜舜</w:t>
            </w:r>
          </w:p>
        </w:tc>
        <w:tc>
          <w:tcPr>
            <w:tcW w:w="1406" w:type="dxa"/>
          </w:tcPr>
          <w:p w14:paraId="3D80E192" w14:textId="77777777" w:rsidR="00204983" w:rsidRDefault="00204983">
            <w:pPr>
              <w:rPr>
                <w:rFonts w:ascii="宋体" w:hAnsi="宋体" w:cs="宋体"/>
              </w:rPr>
            </w:pPr>
          </w:p>
        </w:tc>
        <w:tc>
          <w:tcPr>
            <w:tcW w:w="1968" w:type="dxa"/>
          </w:tcPr>
          <w:p w14:paraId="3D80E193"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94" w14:textId="77777777" w:rsidR="00204983" w:rsidRDefault="00204983">
            <w:pPr>
              <w:rPr>
                <w:rFonts w:ascii="宋体" w:hAnsi="宋体" w:cs="宋体"/>
              </w:rPr>
            </w:pPr>
          </w:p>
        </w:tc>
        <w:tc>
          <w:tcPr>
            <w:tcW w:w="1228" w:type="dxa"/>
          </w:tcPr>
          <w:p w14:paraId="3D80E195" w14:textId="77777777" w:rsidR="00204983" w:rsidRDefault="00204983">
            <w:pPr>
              <w:rPr>
                <w:rFonts w:ascii="宋体" w:hAnsi="宋体" w:cs="宋体"/>
              </w:rPr>
            </w:pPr>
          </w:p>
        </w:tc>
      </w:tr>
    </w:tbl>
    <w:p w14:paraId="3D80E197" w14:textId="77777777" w:rsidR="00204983" w:rsidRDefault="00EB62CF">
      <w:pPr>
        <w:pStyle w:val="10"/>
        <w:numPr>
          <w:ilvl w:val="2"/>
          <w:numId w:val="1"/>
        </w:numPr>
        <w:spacing w:line="360" w:lineRule="auto"/>
      </w:pPr>
      <w:r>
        <w:rPr>
          <w:rFonts w:hint="eastAsia"/>
        </w:rPr>
        <w:t>成本管理计划</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204983" w14:paraId="3D80E19F"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98"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3D80E19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3D80E19A"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w:t>
            </w:r>
            <w:r>
              <w:rPr>
                <w:rFonts w:ascii="仿宋_GB2312" w:eastAsia="仿宋_GB2312" w:hAnsi="仿宋_GB2312" w:hint="eastAsia"/>
                <w:sz w:val="24"/>
                <w:szCs w:val="28"/>
              </w:rPr>
              <w:lastRenderedPageBreak/>
              <w:t>（元）</w:t>
            </w:r>
          </w:p>
        </w:tc>
        <w:tc>
          <w:tcPr>
            <w:tcW w:w="791" w:type="dxa"/>
            <w:tcBorders>
              <w:top w:val="single" w:sz="4" w:space="0" w:color="auto"/>
              <w:left w:val="nil"/>
              <w:bottom w:val="single" w:sz="4" w:space="0" w:color="auto"/>
              <w:right w:val="single" w:sz="4" w:space="0" w:color="auto"/>
            </w:tcBorders>
          </w:tcPr>
          <w:p w14:paraId="3D80E19B"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lastRenderedPageBreak/>
              <w:t>数量</w:t>
            </w:r>
          </w:p>
        </w:tc>
        <w:tc>
          <w:tcPr>
            <w:tcW w:w="850" w:type="dxa"/>
            <w:tcBorders>
              <w:top w:val="single" w:sz="4" w:space="0" w:color="auto"/>
              <w:left w:val="nil"/>
              <w:bottom w:val="single" w:sz="4" w:space="0" w:color="auto"/>
              <w:right w:val="single" w:sz="4" w:space="0" w:color="auto"/>
            </w:tcBorders>
          </w:tcPr>
          <w:p w14:paraId="3D80E19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3D80E19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w:t>
            </w:r>
            <w:r>
              <w:rPr>
                <w:rFonts w:ascii="仿宋_GB2312" w:eastAsia="仿宋_GB2312" w:hAnsi="仿宋_GB2312" w:hint="eastAsia"/>
                <w:sz w:val="24"/>
                <w:szCs w:val="28"/>
              </w:rPr>
              <w:lastRenderedPageBreak/>
              <w:t>（元）</w:t>
            </w:r>
          </w:p>
        </w:tc>
        <w:tc>
          <w:tcPr>
            <w:tcW w:w="1896" w:type="dxa"/>
            <w:tcBorders>
              <w:top w:val="single" w:sz="4" w:space="0" w:color="auto"/>
              <w:left w:val="nil"/>
              <w:bottom w:val="single" w:sz="4" w:space="0" w:color="auto"/>
              <w:right w:val="single" w:sz="4" w:space="0" w:color="auto"/>
            </w:tcBorders>
          </w:tcPr>
          <w:p w14:paraId="3D80E19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lastRenderedPageBreak/>
              <w:t>备注</w:t>
            </w:r>
          </w:p>
        </w:tc>
      </w:tr>
      <w:tr w:rsidR="00204983" w14:paraId="3D80E1A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0"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3D80E1A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1核</w:t>
            </w:r>
            <w:proofErr w:type="spellStart"/>
            <w:r>
              <w:rPr>
                <w:rFonts w:ascii="仿宋_GB2312" w:eastAsia="仿宋_GB2312" w:hAnsi="仿宋_GB2312" w:hint="eastAsia"/>
                <w:sz w:val="24"/>
                <w:szCs w:val="28"/>
              </w:rPr>
              <w:t>cpu</w:t>
            </w:r>
            <w:proofErr w:type="spellEnd"/>
          </w:p>
          <w:p w14:paraId="3D80E1A2"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2G内存</w:t>
            </w:r>
          </w:p>
          <w:p w14:paraId="3D80E1A3"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1M带宽</w:t>
            </w:r>
          </w:p>
          <w:p w14:paraId="3D80E1A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40GB系统盘</w:t>
            </w:r>
          </w:p>
        </w:tc>
        <w:tc>
          <w:tcPr>
            <w:tcW w:w="1194" w:type="dxa"/>
            <w:tcBorders>
              <w:top w:val="single" w:sz="4" w:space="0" w:color="auto"/>
              <w:left w:val="nil"/>
              <w:bottom w:val="single" w:sz="4" w:space="0" w:color="auto"/>
              <w:right w:val="single" w:sz="4" w:space="0" w:color="auto"/>
            </w:tcBorders>
          </w:tcPr>
          <w:p w14:paraId="3D80E1A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tcPr>
          <w:p w14:paraId="3D80E1A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A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3D80E1A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204983" w14:paraId="3D80E1B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B" w14:textId="77777777" w:rsidR="00204983" w:rsidRDefault="00EB62CF">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w:t>
            </w:r>
          </w:p>
        </w:tc>
        <w:tc>
          <w:tcPr>
            <w:tcW w:w="1276" w:type="dxa"/>
            <w:tcBorders>
              <w:top w:val="single" w:sz="4" w:space="0" w:color="auto"/>
              <w:left w:val="nil"/>
              <w:bottom w:val="single" w:sz="4" w:space="0" w:color="auto"/>
              <w:right w:val="single" w:sz="4" w:space="0" w:color="auto"/>
            </w:tcBorders>
          </w:tcPr>
          <w:p w14:paraId="3D80E1A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w:t>
            </w: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平台使用权限</w:t>
            </w:r>
          </w:p>
        </w:tc>
        <w:tc>
          <w:tcPr>
            <w:tcW w:w="1194" w:type="dxa"/>
            <w:tcBorders>
              <w:top w:val="single" w:sz="4" w:space="0" w:color="auto"/>
              <w:left w:val="nil"/>
              <w:bottom w:val="single" w:sz="4" w:space="0" w:color="auto"/>
              <w:right w:val="single" w:sz="4" w:space="0" w:color="auto"/>
            </w:tcBorders>
          </w:tcPr>
          <w:p w14:paraId="3D80E1A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A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F"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B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204983" w14:paraId="3D80E1B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3D80E1B4"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B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B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204983" w14:paraId="3D80E1C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3D80E1BC"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B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3D80E1C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C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204983" w14:paraId="3D80E1C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3D80E1C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《IT项目管理》---[美]凯西·施瓦尔贝</w:t>
            </w:r>
          </w:p>
        </w:tc>
        <w:tc>
          <w:tcPr>
            <w:tcW w:w="1194" w:type="dxa"/>
            <w:tcBorders>
              <w:top w:val="single" w:sz="4" w:space="0" w:color="auto"/>
              <w:left w:val="nil"/>
              <w:bottom w:val="single" w:sz="4" w:space="0" w:color="auto"/>
              <w:right w:val="single" w:sz="4" w:space="0" w:color="auto"/>
            </w:tcBorders>
          </w:tcPr>
          <w:p w14:paraId="3D80E1C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tcPr>
          <w:p w14:paraId="3D80E1C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C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3D80E1C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3D80E1C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204983" w14:paraId="3D80E1D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3D80E1C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0元</w:t>
            </w:r>
          </w:p>
        </w:tc>
        <w:tc>
          <w:tcPr>
            <w:tcW w:w="1194" w:type="dxa"/>
            <w:tcBorders>
              <w:top w:val="single" w:sz="4" w:space="0" w:color="auto"/>
              <w:left w:val="nil"/>
              <w:bottom w:val="single" w:sz="4" w:space="0" w:color="auto"/>
              <w:right w:val="single" w:sz="4" w:space="0" w:color="auto"/>
            </w:tcBorders>
          </w:tcPr>
          <w:p w14:paraId="3D80E1CD"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CE" w14:textId="77777777" w:rsidR="00204983" w:rsidRDefault="00204983">
            <w:pPr>
              <w:spacing w:line="360" w:lineRule="auto"/>
              <w:jc w:val="center"/>
              <w:rPr>
                <w:rFonts w:ascii="仿宋_GB2312" w:eastAsia="仿宋_GB2312" w:hAnsi="仿宋_GB2312"/>
                <w:sz w:val="24"/>
                <w:szCs w:val="28"/>
              </w:rPr>
            </w:pPr>
          </w:p>
        </w:tc>
        <w:tc>
          <w:tcPr>
            <w:tcW w:w="850" w:type="dxa"/>
            <w:tcBorders>
              <w:top w:val="single" w:sz="4" w:space="0" w:color="auto"/>
              <w:left w:val="nil"/>
              <w:bottom w:val="single" w:sz="4" w:space="0" w:color="auto"/>
              <w:right w:val="single" w:sz="4" w:space="0" w:color="auto"/>
            </w:tcBorders>
          </w:tcPr>
          <w:p w14:paraId="3D80E1CF" w14:textId="77777777" w:rsidR="00204983" w:rsidRDefault="00204983">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tcPr>
          <w:p w14:paraId="3D80E1D0" w14:textId="77777777" w:rsidR="00204983" w:rsidRDefault="00204983">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tcPr>
          <w:p w14:paraId="3D80E1D1" w14:textId="77777777" w:rsidR="00204983" w:rsidRDefault="00204983">
            <w:pPr>
              <w:spacing w:line="360" w:lineRule="auto"/>
              <w:jc w:val="center"/>
              <w:rPr>
                <w:rFonts w:ascii="仿宋_GB2312" w:eastAsia="仿宋_GB2312" w:hAnsi="仿宋_GB2312"/>
                <w:sz w:val="24"/>
                <w:szCs w:val="28"/>
              </w:rPr>
            </w:pPr>
          </w:p>
        </w:tc>
      </w:tr>
      <w:tr w:rsidR="00204983" w14:paraId="3D80E1D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3" w14:textId="77777777" w:rsidR="00204983" w:rsidRDefault="00EB62CF">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墨刀会员</w:t>
            </w:r>
            <w:proofErr w:type="gramEnd"/>
          </w:p>
        </w:tc>
        <w:tc>
          <w:tcPr>
            <w:tcW w:w="1276" w:type="dxa"/>
            <w:tcBorders>
              <w:top w:val="single" w:sz="4" w:space="0" w:color="auto"/>
              <w:left w:val="nil"/>
              <w:bottom w:val="single" w:sz="4" w:space="0" w:color="auto"/>
              <w:right w:val="single" w:sz="4" w:space="0" w:color="auto"/>
            </w:tcBorders>
          </w:tcPr>
          <w:p w14:paraId="3D80E1D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年费会员</w:t>
            </w:r>
          </w:p>
        </w:tc>
        <w:tc>
          <w:tcPr>
            <w:tcW w:w="1194" w:type="dxa"/>
            <w:tcBorders>
              <w:top w:val="single" w:sz="4" w:space="0" w:color="auto"/>
              <w:left w:val="nil"/>
              <w:bottom w:val="single" w:sz="4" w:space="0" w:color="auto"/>
              <w:right w:val="single" w:sz="4" w:space="0" w:color="auto"/>
            </w:tcBorders>
          </w:tcPr>
          <w:p w14:paraId="3D80E1D5"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D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D7" w14:textId="77777777" w:rsidR="00204983" w:rsidRDefault="00EB62CF">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3D80E1D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3D80E1D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作为设计界面原型的主要工具</w:t>
            </w:r>
          </w:p>
        </w:tc>
      </w:tr>
      <w:tr w:rsidR="00204983" w14:paraId="3D80E1E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团建活动</w:t>
            </w:r>
          </w:p>
        </w:tc>
        <w:tc>
          <w:tcPr>
            <w:tcW w:w="1276" w:type="dxa"/>
            <w:tcBorders>
              <w:top w:val="single" w:sz="4" w:space="0" w:color="auto"/>
              <w:left w:val="nil"/>
              <w:bottom w:val="single" w:sz="4" w:space="0" w:color="auto"/>
              <w:right w:val="single" w:sz="4" w:space="0" w:color="auto"/>
            </w:tcBorders>
          </w:tcPr>
          <w:p w14:paraId="3D80E1D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海底捞</w:t>
            </w:r>
          </w:p>
        </w:tc>
        <w:tc>
          <w:tcPr>
            <w:tcW w:w="1194" w:type="dxa"/>
            <w:tcBorders>
              <w:top w:val="single" w:sz="4" w:space="0" w:color="auto"/>
              <w:left w:val="nil"/>
              <w:bottom w:val="single" w:sz="4" w:space="0" w:color="auto"/>
              <w:right w:val="single" w:sz="4" w:space="0" w:color="auto"/>
            </w:tcBorders>
          </w:tcPr>
          <w:p w14:paraId="3D80E1D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6</w:t>
            </w:r>
            <w:r>
              <w:rPr>
                <w:rFonts w:ascii="仿宋_GB2312" w:eastAsia="仿宋_GB2312" w:hAnsi="仿宋_GB2312"/>
                <w:sz w:val="24"/>
                <w:szCs w:val="28"/>
              </w:rPr>
              <w:t>00</w:t>
            </w:r>
          </w:p>
        </w:tc>
        <w:tc>
          <w:tcPr>
            <w:tcW w:w="791" w:type="dxa"/>
            <w:tcBorders>
              <w:top w:val="single" w:sz="4" w:space="0" w:color="auto"/>
              <w:left w:val="nil"/>
              <w:bottom w:val="single" w:sz="4" w:space="0" w:color="auto"/>
              <w:right w:val="single" w:sz="4" w:space="0" w:color="auto"/>
            </w:tcBorders>
          </w:tcPr>
          <w:p w14:paraId="3D80E1D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w:t>
            </w:r>
          </w:p>
        </w:tc>
        <w:tc>
          <w:tcPr>
            <w:tcW w:w="850" w:type="dxa"/>
            <w:tcBorders>
              <w:top w:val="single" w:sz="4" w:space="0" w:color="auto"/>
              <w:left w:val="nil"/>
              <w:bottom w:val="single" w:sz="4" w:space="0" w:color="auto"/>
              <w:right w:val="single" w:sz="4" w:space="0" w:color="auto"/>
            </w:tcBorders>
          </w:tcPr>
          <w:p w14:paraId="3D80E1D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3D80E1E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200</w:t>
            </w:r>
          </w:p>
        </w:tc>
        <w:tc>
          <w:tcPr>
            <w:tcW w:w="1896" w:type="dxa"/>
            <w:tcBorders>
              <w:top w:val="single" w:sz="4" w:space="0" w:color="auto"/>
              <w:left w:val="nil"/>
              <w:bottom w:val="single" w:sz="4" w:space="0" w:color="auto"/>
              <w:right w:val="single" w:sz="4" w:space="0" w:color="auto"/>
            </w:tcBorders>
          </w:tcPr>
          <w:p w14:paraId="3D80E1E1" w14:textId="77777777" w:rsidR="00204983" w:rsidRDefault="00EB62CF">
            <w:pPr>
              <w:spacing w:line="360" w:lineRule="auto"/>
              <w:jc w:val="center"/>
              <w:rPr>
                <w:rFonts w:asciiTheme="minorHAnsi" w:eastAsia="仿宋_GB2312" w:hAnsiTheme="minorHAnsi"/>
                <w:sz w:val="24"/>
                <w:szCs w:val="28"/>
              </w:rPr>
            </w:pPr>
            <w:r>
              <w:rPr>
                <w:rFonts w:asciiTheme="minorHAnsi" w:eastAsia="仿宋_GB2312" w:hAnsiTheme="minorHAnsi" w:hint="eastAsia"/>
                <w:sz w:val="24"/>
                <w:szCs w:val="28"/>
              </w:rPr>
              <w:t>还未执行的计划中的团建活动</w:t>
            </w:r>
          </w:p>
        </w:tc>
      </w:tr>
      <w:tr w:rsidR="00204983" w14:paraId="3D80E1E5"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E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3" w:type="dxa"/>
            <w:gridSpan w:val="6"/>
            <w:tcBorders>
              <w:top w:val="single" w:sz="4" w:space="0" w:color="auto"/>
              <w:left w:val="nil"/>
              <w:bottom w:val="single" w:sz="4" w:space="0" w:color="auto"/>
              <w:right w:val="single" w:sz="4" w:space="0" w:color="auto"/>
            </w:tcBorders>
          </w:tcPr>
          <w:p w14:paraId="3D80E1E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sz w:val="24"/>
                <w:szCs w:val="28"/>
              </w:rPr>
              <w:t>19</w:t>
            </w:r>
            <w:r>
              <w:rPr>
                <w:rFonts w:ascii="仿宋_GB2312" w:eastAsia="仿宋_GB2312" w:hAnsi="仿宋_GB2312" w:hint="eastAsia"/>
                <w:sz w:val="24"/>
                <w:szCs w:val="28"/>
              </w:rPr>
              <w:t>0</w:t>
            </w:r>
            <w:r>
              <w:rPr>
                <w:rFonts w:ascii="仿宋_GB2312" w:eastAsia="仿宋_GB2312" w:hAnsi="仿宋_GB2312"/>
                <w:sz w:val="24"/>
                <w:szCs w:val="28"/>
              </w:rPr>
              <w:t>2</w:t>
            </w:r>
            <w:r>
              <w:rPr>
                <w:rFonts w:ascii="仿宋_GB2312" w:eastAsia="仿宋_GB2312" w:hAnsi="仿宋_GB2312" w:hint="eastAsia"/>
                <w:sz w:val="24"/>
                <w:szCs w:val="28"/>
              </w:rPr>
              <w:t>元</w:t>
            </w:r>
          </w:p>
        </w:tc>
      </w:tr>
    </w:tbl>
    <w:p w14:paraId="3D80E1E6" w14:textId="77777777" w:rsidR="00204983" w:rsidRDefault="00204983">
      <w:pPr>
        <w:pStyle w:val="af3"/>
        <w:spacing w:line="360" w:lineRule="auto"/>
      </w:pPr>
    </w:p>
    <w:p w14:paraId="3D80E1E7" w14:textId="77777777" w:rsidR="00204983" w:rsidRDefault="00EB62CF">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14:paraId="3D80E1E8" w14:textId="77777777" w:rsidR="00204983" w:rsidRDefault="00EB62CF">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3D80E1E9" w14:textId="77777777" w:rsidR="00204983" w:rsidRDefault="00EB62CF">
      <w:pPr>
        <w:spacing w:line="360" w:lineRule="auto"/>
        <w:rPr>
          <w:b/>
          <w:sz w:val="28"/>
        </w:rPr>
      </w:pPr>
      <w:r>
        <w:rPr>
          <w:b/>
          <w:noProof/>
          <w:sz w:val="28"/>
        </w:rPr>
        <w:lastRenderedPageBreak/>
        <w:drawing>
          <wp:inline distT="0" distB="0" distL="0" distR="0" wp14:anchorId="3D80E226" wp14:editId="3D80E227">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14:paraId="3D80E1EA" w14:textId="77777777" w:rsidR="00204983" w:rsidRDefault="00EB62CF">
      <w:pPr>
        <w:numPr>
          <w:ilvl w:val="2"/>
          <w:numId w:val="1"/>
        </w:numPr>
        <w:tabs>
          <w:tab w:val="left" w:pos="567"/>
        </w:tabs>
        <w:spacing w:line="360" w:lineRule="auto"/>
        <w:rPr>
          <w:b/>
          <w:sz w:val="28"/>
        </w:rPr>
      </w:pPr>
      <w:r>
        <w:rPr>
          <w:rFonts w:hint="eastAsia"/>
          <w:b/>
          <w:sz w:val="28"/>
        </w:rPr>
        <w:t>任务输入输出</w:t>
      </w:r>
    </w:p>
    <w:tbl>
      <w:tblPr>
        <w:tblStyle w:val="ac"/>
        <w:tblW w:w="0" w:type="auto"/>
        <w:tblLook w:val="04A0" w:firstRow="1" w:lastRow="0" w:firstColumn="1" w:lastColumn="0" w:noHBand="0" w:noVBand="1"/>
      </w:tblPr>
      <w:tblGrid>
        <w:gridCol w:w="2767"/>
        <w:gridCol w:w="2768"/>
        <w:gridCol w:w="2768"/>
      </w:tblGrid>
      <w:tr w:rsidR="00204983" w14:paraId="3D80E1EE" w14:textId="77777777">
        <w:tc>
          <w:tcPr>
            <w:tcW w:w="2767" w:type="dxa"/>
          </w:tcPr>
          <w:p w14:paraId="3D80E1EB" w14:textId="77777777" w:rsidR="00204983" w:rsidRDefault="00EB62CF">
            <w:pPr>
              <w:pStyle w:val="af3"/>
              <w:spacing w:line="360" w:lineRule="auto"/>
              <w:rPr>
                <w:b/>
              </w:rPr>
            </w:pPr>
            <w:r>
              <w:rPr>
                <w:rFonts w:hint="eastAsia"/>
                <w:b/>
              </w:rPr>
              <w:t>任务</w:t>
            </w:r>
          </w:p>
        </w:tc>
        <w:tc>
          <w:tcPr>
            <w:tcW w:w="2768" w:type="dxa"/>
          </w:tcPr>
          <w:p w14:paraId="3D80E1EC" w14:textId="77777777" w:rsidR="00204983" w:rsidRDefault="00EB62CF">
            <w:pPr>
              <w:pStyle w:val="af3"/>
              <w:spacing w:line="360" w:lineRule="auto"/>
              <w:rPr>
                <w:b/>
              </w:rPr>
            </w:pPr>
            <w:r>
              <w:rPr>
                <w:rFonts w:hint="eastAsia"/>
                <w:b/>
              </w:rPr>
              <w:t>输入文档</w:t>
            </w:r>
          </w:p>
        </w:tc>
        <w:tc>
          <w:tcPr>
            <w:tcW w:w="2768" w:type="dxa"/>
          </w:tcPr>
          <w:p w14:paraId="3D80E1ED" w14:textId="77777777" w:rsidR="00204983" w:rsidRDefault="00EB62CF">
            <w:pPr>
              <w:pStyle w:val="af3"/>
              <w:spacing w:line="360" w:lineRule="auto"/>
              <w:rPr>
                <w:b/>
              </w:rPr>
            </w:pPr>
            <w:r>
              <w:rPr>
                <w:rFonts w:hint="eastAsia"/>
                <w:b/>
              </w:rPr>
              <w:t>输出文档</w:t>
            </w:r>
          </w:p>
        </w:tc>
      </w:tr>
      <w:tr w:rsidR="00204983" w14:paraId="3D80E1F2" w14:textId="77777777">
        <w:tc>
          <w:tcPr>
            <w:tcW w:w="2767" w:type="dxa"/>
          </w:tcPr>
          <w:p w14:paraId="3D80E1EF" w14:textId="77777777" w:rsidR="00204983" w:rsidRDefault="00EB62CF">
            <w:pPr>
              <w:pStyle w:val="af3"/>
              <w:spacing w:line="360" w:lineRule="auto"/>
            </w:pPr>
            <w:r>
              <w:rPr>
                <w:rFonts w:hint="eastAsia"/>
              </w:rPr>
              <w:t>立项</w:t>
            </w:r>
          </w:p>
        </w:tc>
        <w:tc>
          <w:tcPr>
            <w:tcW w:w="2768" w:type="dxa"/>
          </w:tcPr>
          <w:p w14:paraId="3D80E1F0" w14:textId="77777777" w:rsidR="00204983" w:rsidRDefault="00EB62CF">
            <w:pPr>
              <w:pStyle w:val="af3"/>
              <w:spacing w:line="360" w:lineRule="auto"/>
            </w:pPr>
            <w:r>
              <w:rPr>
                <w:rFonts w:hint="eastAsia"/>
              </w:rPr>
              <w:t>无</w:t>
            </w:r>
          </w:p>
        </w:tc>
        <w:tc>
          <w:tcPr>
            <w:tcW w:w="2768" w:type="dxa"/>
          </w:tcPr>
          <w:p w14:paraId="3D80E1F1" w14:textId="77777777" w:rsidR="00204983" w:rsidRDefault="00EB62CF">
            <w:pPr>
              <w:pStyle w:val="af3"/>
              <w:spacing w:line="360" w:lineRule="auto"/>
            </w:pPr>
            <w:r>
              <w:rPr>
                <w:rFonts w:hint="eastAsia"/>
              </w:rPr>
              <w:t>可行性分析、项目计划、项目章程</w:t>
            </w:r>
          </w:p>
        </w:tc>
      </w:tr>
      <w:tr w:rsidR="00204983" w14:paraId="3D80E1F6" w14:textId="77777777">
        <w:tc>
          <w:tcPr>
            <w:tcW w:w="2767" w:type="dxa"/>
          </w:tcPr>
          <w:p w14:paraId="3D80E1F3" w14:textId="77777777" w:rsidR="00204983" w:rsidRDefault="00EB62CF">
            <w:pPr>
              <w:pStyle w:val="af3"/>
              <w:spacing w:line="360" w:lineRule="auto"/>
            </w:pPr>
            <w:r>
              <w:rPr>
                <w:rFonts w:hint="eastAsia"/>
              </w:rPr>
              <w:t>需求计划</w:t>
            </w:r>
          </w:p>
        </w:tc>
        <w:tc>
          <w:tcPr>
            <w:tcW w:w="2768" w:type="dxa"/>
          </w:tcPr>
          <w:p w14:paraId="3D80E1F4" w14:textId="77777777" w:rsidR="00204983" w:rsidRDefault="00EB62CF">
            <w:pPr>
              <w:pStyle w:val="af3"/>
              <w:spacing w:line="360" w:lineRule="auto"/>
            </w:pPr>
            <w:r>
              <w:rPr>
                <w:rFonts w:hint="eastAsia"/>
              </w:rPr>
              <w:t>无</w:t>
            </w:r>
          </w:p>
        </w:tc>
        <w:tc>
          <w:tcPr>
            <w:tcW w:w="2768" w:type="dxa"/>
          </w:tcPr>
          <w:p w14:paraId="3D80E1F5" w14:textId="77777777" w:rsidR="00204983" w:rsidRDefault="00EB62CF">
            <w:pPr>
              <w:pStyle w:val="af3"/>
              <w:spacing w:line="360" w:lineRule="auto"/>
            </w:pPr>
            <w:r>
              <w:rPr>
                <w:rFonts w:hint="eastAsia"/>
              </w:rPr>
              <w:t>SRS</w:t>
            </w:r>
            <w:r>
              <w:rPr>
                <w:rFonts w:hint="eastAsia"/>
              </w:rPr>
              <w:t>软件需求规格说明书，软件初步界面原型</w:t>
            </w:r>
          </w:p>
        </w:tc>
      </w:tr>
      <w:tr w:rsidR="00204983" w14:paraId="3D80E1FA" w14:textId="77777777">
        <w:tc>
          <w:tcPr>
            <w:tcW w:w="2767" w:type="dxa"/>
          </w:tcPr>
          <w:p w14:paraId="3D80E1F7" w14:textId="77777777" w:rsidR="00204983" w:rsidRDefault="00EB62CF">
            <w:pPr>
              <w:pStyle w:val="af3"/>
              <w:spacing w:line="360" w:lineRule="auto"/>
            </w:pPr>
            <w:r>
              <w:rPr>
                <w:rFonts w:hint="eastAsia"/>
              </w:rPr>
              <w:t>UI</w:t>
            </w:r>
            <w:r>
              <w:rPr>
                <w:rFonts w:hint="eastAsia"/>
              </w:rPr>
              <w:t>设计</w:t>
            </w:r>
          </w:p>
        </w:tc>
        <w:tc>
          <w:tcPr>
            <w:tcW w:w="2768" w:type="dxa"/>
          </w:tcPr>
          <w:p w14:paraId="3D80E1F8" w14:textId="77777777" w:rsidR="00204983" w:rsidRDefault="00EB62CF">
            <w:pPr>
              <w:pStyle w:val="af3"/>
              <w:spacing w:line="360" w:lineRule="auto"/>
            </w:pPr>
            <w:r>
              <w:rPr>
                <w:rFonts w:hint="eastAsia"/>
              </w:rPr>
              <w:t>SRS</w:t>
            </w:r>
          </w:p>
        </w:tc>
        <w:tc>
          <w:tcPr>
            <w:tcW w:w="2768" w:type="dxa"/>
          </w:tcPr>
          <w:p w14:paraId="3D80E1F9" w14:textId="77777777" w:rsidR="00204983" w:rsidRDefault="00EB62CF">
            <w:pPr>
              <w:pStyle w:val="af3"/>
              <w:spacing w:line="360" w:lineRule="auto"/>
            </w:pPr>
            <w:r>
              <w:rPr>
                <w:rFonts w:hint="eastAsia"/>
              </w:rPr>
              <w:t>软件界面原型、用户手册</w:t>
            </w:r>
          </w:p>
        </w:tc>
      </w:tr>
      <w:tr w:rsidR="00204983" w14:paraId="3D80E1FE" w14:textId="77777777">
        <w:tc>
          <w:tcPr>
            <w:tcW w:w="2767" w:type="dxa"/>
          </w:tcPr>
          <w:p w14:paraId="3D80E1FB" w14:textId="77777777" w:rsidR="00204983" w:rsidRDefault="00EB62CF">
            <w:pPr>
              <w:pStyle w:val="af3"/>
              <w:spacing w:line="360" w:lineRule="auto"/>
            </w:pPr>
            <w:r>
              <w:rPr>
                <w:rFonts w:hint="eastAsia"/>
              </w:rPr>
              <w:t>数据库设计</w:t>
            </w:r>
          </w:p>
        </w:tc>
        <w:tc>
          <w:tcPr>
            <w:tcW w:w="2768" w:type="dxa"/>
          </w:tcPr>
          <w:p w14:paraId="3D80E1FC" w14:textId="77777777" w:rsidR="00204983" w:rsidRDefault="00EB62CF">
            <w:pPr>
              <w:pStyle w:val="af3"/>
              <w:spacing w:line="360" w:lineRule="auto"/>
            </w:pPr>
            <w:r>
              <w:rPr>
                <w:rFonts w:hint="eastAsia"/>
              </w:rPr>
              <w:t>SRS</w:t>
            </w:r>
          </w:p>
        </w:tc>
        <w:tc>
          <w:tcPr>
            <w:tcW w:w="2768" w:type="dxa"/>
          </w:tcPr>
          <w:p w14:paraId="3D80E1FD" w14:textId="77777777" w:rsidR="00204983" w:rsidRDefault="00EB62CF">
            <w:pPr>
              <w:pStyle w:val="af3"/>
              <w:spacing w:line="360" w:lineRule="auto"/>
            </w:pPr>
            <w:r>
              <w:rPr>
                <w:rFonts w:hint="eastAsia"/>
              </w:rPr>
              <w:t>数据库设计说明书</w:t>
            </w:r>
          </w:p>
        </w:tc>
      </w:tr>
      <w:tr w:rsidR="00204983" w14:paraId="3D80E202" w14:textId="77777777">
        <w:tc>
          <w:tcPr>
            <w:tcW w:w="2767" w:type="dxa"/>
          </w:tcPr>
          <w:p w14:paraId="3D80E1FF" w14:textId="77777777" w:rsidR="00204983" w:rsidRDefault="00EB62CF">
            <w:pPr>
              <w:pStyle w:val="af3"/>
              <w:spacing w:line="360" w:lineRule="auto"/>
            </w:pPr>
            <w:r>
              <w:rPr>
                <w:rFonts w:hint="eastAsia"/>
              </w:rPr>
              <w:t>程序设计</w:t>
            </w:r>
          </w:p>
        </w:tc>
        <w:tc>
          <w:tcPr>
            <w:tcW w:w="2768" w:type="dxa"/>
          </w:tcPr>
          <w:p w14:paraId="3D80E200" w14:textId="77777777" w:rsidR="00204983" w:rsidRDefault="00EB62CF">
            <w:pPr>
              <w:pStyle w:val="af3"/>
              <w:spacing w:line="360" w:lineRule="auto"/>
            </w:pPr>
            <w:r>
              <w:rPr>
                <w:rFonts w:hint="eastAsia"/>
              </w:rPr>
              <w:t>SRS</w:t>
            </w:r>
          </w:p>
        </w:tc>
        <w:tc>
          <w:tcPr>
            <w:tcW w:w="2768" w:type="dxa"/>
          </w:tcPr>
          <w:p w14:paraId="3D80E201" w14:textId="77777777" w:rsidR="00204983" w:rsidRDefault="00EB62CF">
            <w:pPr>
              <w:pStyle w:val="af3"/>
              <w:spacing w:line="360" w:lineRule="auto"/>
            </w:pPr>
            <w:r>
              <w:rPr>
                <w:rFonts w:hint="eastAsia"/>
              </w:rPr>
              <w:t>软件设计说明书</w:t>
            </w:r>
          </w:p>
        </w:tc>
      </w:tr>
    </w:tbl>
    <w:p w14:paraId="3D80E203" w14:textId="77777777" w:rsidR="00204983" w:rsidRDefault="00204983">
      <w:pPr>
        <w:pStyle w:val="af3"/>
        <w:spacing w:line="360" w:lineRule="auto"/>
      </w:pPr>
    </w:p>
    <w:p w14:paraId="3D80E204" w14:textId="77777777" w:rsidR="00204983" w:rsidRDefault="00204983">
      <w:pPr>
        <w:pStyle w:val="af3"/>
        <w:spacing w:line="360" w:lineRule="auto"/>
      </w:pPr>
    </w:p>
    <w:p w14:paraId="3D80E205" w14:textId="77777777" w:rsidR="00204983" w:rsidRDefault="00204983">
      <w:pPr>
        <w:pStyle w:val="af3"/>
        <w:spacing w:line="360" w:lineRule="auto"/>
      </w:pPr>
    </w:p>
    <w:p w14:paraId="3D80E206" w14:textId="77777777" w:rsidR="00204983" w:rsidRDefault="00204983">
      <w:pPr>
        <w:pStyle w:val="af3"/>
        <w:spacing w:line="360" w:lineRule="auto"/>
      </w:pPr>
    </w:p>
    <w:p w14:paraId="3D80E207" w14:textId="77777777" w:rsidR="00204983" w:rsidRDefault="00204983">
      <w:pPr>
        <w:pStyle w:val="af3"/>
        <w:spacing w:line="360" w:lineRule="auto"/>
      </w:pPr>
    </w:p>
    <w:p w14:paraId="3D80E208" w14:textId="77777777" w:rsidR="00204983" w:rsidRDefault="00204983">
      <w:pPr>
        <w:pStyle w:val="af3"/>
        <w:spacing w:line="360" w:lineRule="auto"/>
      </w:pPr>
    </w:p>
    <w:p w14:paraId="3D80E209" w14:textId="77777777" w:rsidR="00204983" w:rsidRDefault="00204983">
      <w:pPr>
        <w:pStyle w:val="af3"/>
        <w:spacing w:line="360" w:lineRule="auto"/>
      </w:pPr>
    </w:p>
    <w:p w14:paraId="3D80E20A" w14:textId="77777777" w:rsidR="00204983" w:rsidRDefault="00204983">
      <w:pPr>
        <w:pStyle w:val="af3"/>
        <w:spacing w:line="360" w:lineRule="auto"/>
      </w:pPr>
    </w:p>
    <w:p w14:paraId="3D80E20B" w14:textId="77777777" w:rsidR="00204983" w:rsidRDefault="00EB62CF">
      <w:pPr>
        <w:pStyle w:val="af1"/>
        <w:numPr>
          <w:ilvl w:val="0"/>
          <w:numId w:val="1"/>
        </w:numPr>
        <w:spacing w:line="360" w:lineRule="auto"/>
      </w:pPr>
      <w:bookmarkStart w:id="18" w:name="_Toc458046154"/>
      <w:r>
        <w:rPr>
          <w:rFonts w:hint="eastAsia"/>
        </w:rPr>
        <w:t>支持条件</w:t>
      </w:r>
      <w:bookmarkEnd w:id="18"/>
    </w:p>
    <w:p w14:paraId="3D80E20C" w14:textId="77777777" w:rsidR="00204983" w:rsidRDefault="00EB62CF">
      <w:pPr>
        <w:pStyle w:val="af2"/>
        <w:numPr>
          <w:ilvl w:val="1"/>
          <w:numId w:val="1"/>
        </w:numPr>
        <w:spacing w:line="360" w:lineRule="auto"/>
      </w:pPr>
      <w:bookmarkStart w:id="19" w:name="_Toc458046155"/>
      <w:r>
        <w:rPr>
          <w:rFonts w:hint="eastAsia"/>
        </w:rPr>
        <w:t>系统支持</w:t>
      </w:r>
      <w:bookmarkEnd w:id="19"/>
    </w:p>
    <w:p w14:paraId="3D80E20D" w14:textId="77777777" w:rsidR="00204983" w:rsidRDefault="00EB62CF">
      <w:pPr>
        <w:pStyle w:val="10"/>
        <w:numPr>
          <w:ilvl w:val="2"/>
          <w:numId w:val="1"/>
        </w:numPr>
        <w:spacing w:line="360" w:lineRule="auto"/>
      </w:pPr>
      <w:bookmarkStart w:id="20" w:name="_Toc458046156"/>
      <w:r>
        <w:rPr>
          <w:rFonts w:hint="eastAsia"/>
        </w:rPr>
        <w:lastRenderedPageBreak/>
        <w:t>开发环境</w:t>
      </w:r>
      <w:bookmarkEnd w:id="20"/>
    </w:p>
    <w:p w14:paraId="3D80E20E" w14:textId="77777777" w:rsidR="00204983" w:rsidRDefault="00EB62CF">
      <w:pPr>
        <w:pStyle w:val="20"/>
        <w:numPr>
          <w:ilvl w:val="3"/>
          <w:numId w:val="1"/>
        </w:numPr>
        <w:spacing w:line="360" w:lineRule="auto"/>
      </w:pPr>
      <w:bookmarkStart w:id="21" w:name="_Toc458046157"/>
      <w:r>
        <w:rPr>
          <w:rFonts w:hint="eastAsia"/>
        </w:rPr>
        <w:t>硬件</w:t>
      </w:r>
      <w:bookmarkEnd w:id="21"/>
    </w:p>
    <w:p w14:paraId="3D80E20F" w14:textId="77777777" w:rsidR="00204983" w:rsidRDefault="00EB62CF">
      <w:pPr>
        <w:pStyle w:val="af3"/>
        <w:spacing w:line="360" w:lineRule="auto"/>
      </w:pPr>
      <w:r>
        <w:t>W</w:t>
      </w:r>
      <w:r>
        <w:rPr>
          <w:rFonts w:hint="eastAsia"/>
        </w:rPr>
        <w:t>indows10</w:t>
      </w:r>
      <w:r>
        <w:rPr>
          <w:rFonts w:hint="eastAsia"/>
        </w:rPr>
        <w:t>系统电脑</w:t>
      </w:r>
      <w:r>
        <w:rPr>
          <w:rFonts w:hint="eastAsia"/>
        </w:rPr>
        <w:t>5</w:t>
      </w:r>
      <w:r>
        <w:rPr>
          <w:rFonts w:hint="eastAsia"/>
        </w:rPr>
        <w:t>台</w:t>
      </w:r>
    </w:p>
    <w:p w14:paraId="3D80E210" w14:textId="77777777" w:rsidR="00204983" w:rsidRDefault="00EB62CF">
      <w:pPr>
        <w:pStyle w:val="20"/>
        <w:numPr>
          <w:ilvl w:val="3"/>
          <w:numId w:val="1"/>
        </w:numPr>
        <w:spacing w:line="360" w:lineRule="auto"/>
      </w:pPr>
      <w:bookmarkStart w:id="22" w:name="_Toc458046158"/>
      <w:r>
        <w:rPr>
          <w:rFonts w:hint="eastAsia"/>
        </w:rPr>
        <w:t>软件</w:t>
      </w:r>
      <w:bookmarkEnd w:id="22"/>
    </w:p>
    <w:p w14:paraId="3D80E211" w14:textId="77777777" w:rsidR="00204983" w:rsidRDefault="00EB62CF">
      <w:pPr>
        <w:pStyle w:val="af3"/>
        <w:spacing w:line="360" w:lineRule="auto"/>
      </w:pPr>
      <w:r>
        <w:rPr>
          <w:rFonts w:hint="eastAsia"/>
        </w:rPr>
        <w:t>版本控制软件</w:t>
      </w:r>
      <w:r>
        <w:rPr>
          <w:rFonts w:hint="eastAsia"/>
        </w:rPr>
        <w:t xml:space="preserve"> git</w:t>
      </w:r>
    </w:p>
    <w:p w14:paraId="3D80E212" w14:textId="77777777" w:rsidR="00204983" w:rsidRDefault="00EB62CF">
      <w:pPr>
        <w:pStyle w:val="af3"/>
        <w:spacing w:line="360" w:lineRule="auto"/>
      </w:pPr>
      <w:r>
        <w:rPr>
          <w:rFonts w:hint="eastAsia"/>
        </w:rPr>
        <w:t>甘特图软件</w:t>
      </w:r>
      <w:r>
        <w:t>Microsoft project</w:t>
      </w:r>
    </w:p>
    <w:p w14:paraId="3D80E213" w14:textId="77777777" w:rsidR="00204983" w:rsidRDefault="00EB62CF">
      <w:pPr>
        <w:pStyle w:val="10"/>
        <w:numPr>
          <w:ilvl w:val="2"/>
          <w:numId w:val="1"/>
        </w:numPr>
        <w:spacing w:line="360" w:lineRule="auto"/>
      </w:pPr>
      <w:bookmarkStart w:id="23" w:name="_Toc458046159"/>
      <w:r>
        <w:rPr>
          <w:rFonts w:hint="eastAsia"/>
        </w:rPr>
        <w:t>运行环境</w:t>
      </w:r>
      <w:bookmarkEnd w:id="23"/>
    </w:p>
    <w:p w14:paraId="3D80E214" w14:textId="77777777" w:rsidR="00204983" w:rsidRDefault="00EB62CF">
      <w:pPr>
        <w:pStyle w:val="20"/>
        <w:numPr>
          <w:ilvl w:val="3"/>
          <w:numId w:val="1"/>
        </w:numPr>
        <w:tabs>
          <w:tab w:val="left" w:pos="900"/>
        </w:tabs>
        <w:spacing w:line="360" w:lineRule="auto"/>
      </w:pPr>
      <w:bookmarkStart w:id="24" w:name="_Toc458046160"/>
      <w:r>
        <w:rPr>
          <w:rFonts w:hint="eastAsia"/>
        </w:rPr>
        <w:t>硬件</w:t>
      </w:r>
      <w:bookmarkEnd w:id="24"/>
    </w:p>
    <w:p w14:paraId="3D80E215" w14:textId="77777777" w:rsidR="00204983" w:rsidRDefault="00EB62CF">
      <w:pPr>
        <w:pStyle w:val="af3"/>
        <w:spacing w:line="360" w:lineRule="auto"/>
      </w:pPr>
      <w:r>
        <w:rPr>
          <w:rFonts w:hint="eastAsia"/>
        </w:rPr>
        <w:t>阿里云</w:t>
      </w:r>
      <w:r>
        <w:rPr>
          <w:rFonts w:hint="eastAsia"/>
        </w:rPr>
        <w:t>1h1g</w:t>
      </w:r>
      <w:r>
        <w:rPr>
          <w:rFonts w:hint="eastAsia"/>
        </w:rPr>
        <w:t>服务器一台</w:t>
      </w:r>
    </w:p>
    <w:p w14:paraId="3D80E216" w14:textId="77777777" w:rsidR="00204983" w:rsidRDefault="00EB62CF">
      <w:pPr>
        <w:pStyle w:val="20"/>
        <w:numPr>
          <w:ilvl w:val="3"/>
          <w:numId w:val="1"/>
        </w:numPr>
        <w:tabs>
          <w:tab w:val="left" w:pos="1080"/>
        </w:tabs>
        <w:spacing w:line="360" w:lineRule="auto"/>
      </w:pPr>
      <w:bookmarkStart w:id="25" w:name="_Toc458046161"/>
      <w:r>
        <w:rPr>
          <w:rFonts w:hint="eastAsia"/>
        </w:rPr>
        <w:t>软件</w:t>
      </w:r>
      <w:bookmarkEnd w:id="25"/>
    </w:p>
    <w:p w14:paraId="3D80E217" w14:textId="77777777" w:rsidR="00204983" w:rsidRDefault="00EB62CF">
      <w:pPr>
        <w:pStyle w:val="af3"/>
        <w:spacing w:line="360" w:lineRule="auto"/>
      </w:pPr>
      <w:r>
        <w:rPr>
          <w:rFonts w:hint="eastAsia"/>
        </w:rPr>
        <w:t>远程连接软件</w:t>
      </w:r>
      <w:r>
        <w:rPr>
          <w:rFonts w:hint="eastAsia"/>
        </w:rPr>
        <w:t xml:space="preserve"> </w:t>
      </w:r>
      <w:proofErr w:type="spellStart"/>
      <w:r>
        <w:rPr>
          <w:rFonts w:hint="eastAsia"/>
        </w:rPr>
        <w:t>ssh</w:t>
      </w:r>
      <w:proofErr w:type="spellEnd"/>
    </w:p>
    <w:p w14:paraId="3D80E218" w14:textId="77777777" w:rsidR="00204983" w:rsidRDefault="00EB62CF">
      <w:pPr>
        <w:pStyle w:val="af3"/>
        <w:spacing w:line="360" w:lineRule="auto"/>
      </w:pPr>
      <w:r>
        <w:t>W</w:t>
      </w:r>
      <w:r>
        <w:rPr>
          <w:rFonts w:hint="eastAsia"/>
        </w:rPr>
        <w:t>eb</w:t>
      </w:r>
      <w:r>
        <w:rPr>
          <w:rFonts w:hint="eastAsia"/>
        </w:rPr>
        <w:t>服务器</w:t>
      </w:r>
      <w:r>
        <w:t xml:space="preserve"> </w:t>
      </w:r>
      <w:proofErr w:type="spellStart"/>
      <w:r>
        <w:rPr>
          <w:rFonts w:hint="eastAsia"/>
        </w:rPr>
        <w:t>nginx</w:t>
      </w:r>
      <w:proofErr w:type="spellEnd"/>
    </w:p>
    <w:p w14:paraId="3D80E219" w14:textId="77777777" w:rsidR="00204983" w:rsidRDefault="00EB62CF">
      <w:pPr>
        <w:pStyle w:val="af2"/>
        <w:numPr>
          <w:ilvl w:val="1"/>
          <w:numId w:val="1"/>
        </w:numPr>
        <w:spacing w:line="360" w:lineRule="auto"/>
      </w:pPr>
      <w:bookmarkStart w:id="26" w:name="_Toc458046162"/>
      <w:r>
        <w:rPr>
          <w:rFonts w:hint="eastAsia"/>
        </w:rPr>
        <w:t>需由客户承担的工作</w:t>
      </w:r>
      <w:bookmarkEnd w:id="26"/>
    </w:p>
    <w:p w14:paraId="3D80E21A" w14:textId="77777777" w:rsidR="00204983" w:rsidRDefault="00EB62CF">
      <w:pPr>
        <w:pStyle w:val="af3"/>
        <w:spacing w:line="360" w:lineRule="auto"/>
      </w:pPr>
      <w:r>
        <w:rPr>
          <w:rFonts w:hint="eastAsia"/>
        </w:rPr>
        <w:t>提出完整，无歧义</w:t>
      </w:r>
    </w:p>
    <w:p w14:paraId="3D80E21B" w14:textId="77777777" w:rsidR="00204983" w:rsidRDefault="00EB62CF">
      <w:pPr>
        <w:pStyle w:val="af2"/>
        <w:numPr>
          <w:ilvl w:val="1"/>
          <w:numId w:val="1"/>
        </w:numPr>
        <w:spacing w:line="360" w:lineRule="auto"/>
      </w:pPr>
      <w:bookmarkStart w:id="27" w:name="_Toc458046163"/>
      <w:r>
        <w:rPr>
          <w:rFonts w:hint="eastAsia"/>
        </w:rPr>
        <w:t>需由分合同承担的工作</w:t>
      </w:r>
      <w:bookmarkEnd w:id="27"/>
    </w:p>
    <w:p w14:paraId="3D80E21C" w14:textId="77777777" w:rsidR="00204983" w:rsidRDefault="00EB62CF">
      <w:pPr>
        <w:pStyle w:val="af3"/>
        <w:spacing w:line="360" w:lineRule="auto"/>
        <w:sectPr w:rsidR="00204983">
          <w:pgSz w:w="11907" w:h="16840"/>
          <w:pgMar w:top="1440" w:right="1797" w:bottom="1440" w:left="1797" w:header="720" w:footer="720" w:gutter="0"/>
          <w:cols w:space="720"/>
          <w:docGrid w:linePitch="271"/>
        </w:sectPr>
      </w:pPr>
      <w:r>
        <w:rPr>
          <w:rFonts w:hint="eastAsia"/>
        </w:rPr>
        <w:t>无</w:t>
      </w:r>
    </w:p>
    <w:p w14:paraId="3D80E21D" w14:textId="77777777" w:rsidR="00204983" w:rsidRDefault="00204983">
      <w:pPr>
        <w:pStyle w:val="af3"/>
        <w:spacing w:line="360" w:lineRule="auto"/>
      </w:pPr>
    </w:p>
    <w:sectPr w:rsidR="00204983">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D527" w14:textId="77777777" w:rsidR="009121CE" w:rsidRDefault="009121CE">
      <w:r>
        <w:separator/>
      </w:r>
    </w:p>
  </w:endnote>
  <w:endnote w:type="continuationSeparator" w:id="0">
    <w:p w14:paraId="3864F4EC" w14:textId="77777777" w:rsidR="009121CE" w:rsidRDefault="0091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B" w14:textId="77777777" w:rsidR="00204983" w:rsidRDefault="00EB62CF">
    <w:pPr>
      <w:pStyle w:val="a8"/>
      <w:framePr w:wrap="around" w:vAnchor="text" w:hAnchor="margin" w:xAlign="outside"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3D80E22C" w14:textId="77777777" w:rsidR="00204983" w:rsidRDefault="00204983">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75AE" w14:textId="77777777" w:rsidR="009121CE" w:rsidRDefault="009121CE">
      <w:r>
        <w:separator/>
      </w:r>
    </w:p>
  </w:footnote>
  <w:footnote w:type="continuationSeparator" w:id="0">
    <w:p w14:paraId="7CE871CD" w14:textId="77777777" w:rsidR="009121CE" w:rsidRDefault="009121CE">
      <w:r>
        <w:continuationSeparator/>
      </w:r>
    </w:p>
  </w:footnote>
  <w:footnote w:id="1">
    <w:p w14:paraId="3D80E22E" w14:textId="77777777" w:rsidR="00204983" w:rsidRDefault="00EB62CF">
      <w:pPr>
        <w:pStyle w:val="aa"/>
      </w:pPr>
      <w:r>
        <w:rPr>
          <w:rStyle w:val="af0"/>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A" w14:textId="77777777" w:rsidR="00204983" w:rsidRDefault="00EB62CF">
    <w:pPr>
      <w:pStyle w:val="a9"/>
    </w:pPr>
    <w:r>
      <w:rPr>
        <w:rFonts w:hint="eastAsia"/>
        <w:u w:val="single"/>
      </w:rPr>
      <w:t>知否——云端知识库</w:t>
    </w:r>
    <w:r>
      <w:rPr>
        <w:rFonts w:hint="eastAsia"/>
        <w:u w:val="single"/>
      </w:rPr>
      <w:t>a</w:t>
    </w:r>
    <w:r>
      <w:rPr>
        <w:u w:val="single"/>
      </w:rPr>
      <w:t>pp</w:t>
    </w:r>
    <w:r>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D" w14:textId="77777777" w:rsidR="00204983" w:rsidRDefault="00EB62CF">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3DF1"/>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667E9"/>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18B4"/>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121CE"/>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06A3"/>
    <w:rsid w:val="00B4257E"/>
    <w:rsid w:val="00B47A0F"/>
    <w:rsid w:val="00B47C83"/>
    <w:rsid w:val="00B6242C"/>
    <w:rsid w:val="00B639AF"/>
    <w:rsid w:val="00B8223F"/>
    <w:rsid w:val="00BA3D3B"/>
    <w:rsid w:val="00BC051D"/>
    <w:rsid w:val="00BE4497"/>
    <w:rsid w:val="00BF28F4"/>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85E1D"/>
    <w:rsid w:val="00D979D1"/>
    <w:rsid w:val="00DB4A0D"/>
    <w:rsid w:val="00DE3695"/>
    <w:rsid w:val="00DF4F38"/>
    <w:rsid w:val="00E13632"/>
    <w:rsid w:val="00E178C5"/>
    <w:rsid w:val="00E24565"/>
    <w:rsid w:val="00E325E5"/>
    <w:rsid w:val="00E432B5"/>
    <w:rsid w:val="00E46B44"/>
    <w:rsid w:val="00E56BA3"/>
    <w:rsid w:val="00E95AF8"/>
    <w:rsid w:val="00E95DFE"/>
    <w:rsid w:val="00EA06AB"/>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80DF16"/>
  <w15:docId w15:val="{F1F2C127-9C12-4E7B-B099-C45F6956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qFormat/>
    <w:pPr>
      <w:ind w:left="3360"/>
    </w:p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1"/>
    <w:uiPriority w:val="99"/>
    <w:semiHidden/>
    <w:unhideWhenUsed/>
    <w:rPr>
      <w:vertAlign w:val="superscript"/>
    </w:rPr>
  </w:style>
  <w:style w:type="character" w:styleId="ae">
    <w:name w:val="page number"/>
    <w:basedOn w:val="a1"/>
    <w:semiHidden/>
  </w:style>
  <w:style w:type="character" w:styleId="af">
    <w:name w:val="Hyperlink"/>
    <w:basedOn w:val="a1"/>
    <w:uiPriority w:val="99"/>
    <w:unhideWhenUsed/>
    <w:rPr>
      <w:color w:val="0563C1" w:themeColor="hyperlink"/>
      <w:u w:val="single"/>
    </w:rPr>
  </w:style>
  <w:style w:type="character" w:styleId="af0">
    <w:name w:val="footnote reference"/>
    <w:basedOn w:val="a1"/>
    <w:uiPriority w:val="99"/>
    <w:semiHidden/>
    <w:unhideWhenUsed/>
    <w:rPr>
      <w:vertAlign w:val="superscript"/>
    </w:r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rPr>
      <w:sz w:val="28"/>
    </w:rPr>
  </w:style>
  <w:style w:type="paragraph" w:customStyle="1" w:styleId="af3">
    <w:name w:val="文档正文"/>
    <w:basedOn w:val="a"/>
    <w:pPr>
      <w:jc w:val="left"/>
    </w:pPr>
    <w:rPr>
      <w:sz w:val="24"/>
    </w:rPr>
  </w:style>
  <w:style w:type="character" w:customStyle="1" w:styleId="a7">
    <w:name w:val="批注框文本 字符"/>
    <w:basedOn w:val="a1"/>
    <w:link w:val="a6"/>
    <w:uiPriority w:val="99"/>
    <w:semiHidden/>
    <w:rPr>
      <w:kern w:val="2"/>
      <w:sz w:val="18"/>
      <w:szCs w:val="18"/>
    </w:rPr>
  </w:style>
  <w:style w:type="character" w:customStyle="1" w:styleId="a5">
    <w:name w:val="尾注文本 字符"/>
    <w:basedOn w:val="a1"/>
    <w:link w:val="a4"/>
    <w:uiPriority w:val="99"/>
    <w:semiHidden/>
    <w:rPr>
      <w:kern w:val="2"/>
      <w:sz w:val="21"/>
    </w:rPr>
  </w:style>
  <w:style w:type="character" w:customStyle="1" w:styleId="ab">
    <w:name w:val="脚注文本 字符"/>
    <w:basedOn w:val="a1"/>
    <w:link w:val="aa"/>
    <w:uiPriority w:val="99"/>
    <w:semiHidden/>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yangc@zucc.edu.c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yangc@zucc.edu.c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angc@zucc.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DABE2-F8A5-4225-9D45-055662AE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157</TotalTime>
  <Pages>21</Pages>
  <Words>2253</Words>
  <Characters>12848</Characters>
  <Application>Microsoft Office Word</Application>
  <DocSecurity>0</DocSecurity>
  <Lines>107</Lines>
  <Paragraphs>30</Paragraphs>
  <ScaleCrop>false</ScaleCrop>
  <Company>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231</cp:revision>
  <cp:lastPrinted>1900-12-31T16:00:00Z</cp:lastPrinted>
  <dcterms:created xsi:type="dcterms:W3CDTF">2019-09-25T10:55:00Z</dcterms:created>
  <dcterms:modified xsi:type="dcterms:W3CDTF">2021-06-22T09:50:00Z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