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hAnsiTheme="minorHAnsi" w:cstheme="minorHAnsi"/>
        </w:rPr>
      </w:pPr>
      <w:bookmarkStart w:id="0" w:name="_Toc457900621"/>
      <w:r>
        <w:rPr>
          <w:rFonts w:hint="eastAsia" w:ascii="等线 Light" w:eastAsia="等线 Light" w:hAnsiTheme="minorHAnsi" w:cstheme="minorHAnsi"/>
        </w:rPr>
        <w:t>个人知识库系统</w:t>
      </w:r>
    </w:p>
    <w:p>
      <w:pPr>
        <w:widowControl/>
        <w:autoSpaceDE w:val="0"/>
        <w:autoSpaceDN w:val="0"/>
        <w:spacing w:line="360" w:lineRule="auto"/>
        <w:jc w:val="center"/>
        <w:textAlignment w:val="bottom"/>
        <w:rPr>
          <w:rFonts w:ascii="等线 Light" w:eastAsia="等线 Light" w:hAnsiTheme="minorHAnsi" w:cstheme="minorHAnsi"/>
          <w:b/>
          <w:sz w:val="36"/>
        </w:rPr>
      </w:pPr>
      <w:r>
        <w:rPr>
          <w:rFonts w:ascii="等线 Light" w:eastAsia="等线 Light" w:hAnsiTheme="minorHAnsi" w:cstheme="minorHAnsi"/>
          <w:b/>
          <w:sz w:val="36"/>
        </w:rPr>
        <w:t>可行性分析</w:t>
      </w:r>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2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1.0</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完善内容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需求变更</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bookmarkStart w:id="55" w:name="_GoBack"/>
            <w:bookmarkEnd w:id="55"/>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4"/>
        <w:tabs>
          <w:tab w:val="left" w:pos="126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9</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7"/>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4"/>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14"/>
        <w:tabs>
          <w:tab w:val="left" w:pos="840"/>
          <w:tab w:val="right" w:leader="dot" w:pos="8302"/>
        </w:tabs>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18</w:t>
      </w:r>
    </w:p>
    <w:p>
      <w:pPr>
        <w:pStyle w:val="27"/>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23"/>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24"/>
        <w:numPr>
          <w:ilvl w:val="1"/>
          <w:numId w:val="1"/>
        </w:numPr>
        <w:rPr>
          <w:rFonts w:ascii="等线 Light" w:eastAsia="等线 Light" w:hAnsiTheme="minorHAnsi" w:cstheme="minorHAnsi"/>
        </w:rPr>
      </w:pPr>
      <w:bookmarkStart w:id="3" w:name="_Toc457789592"/>
      <w:bookmarkStart w:id="4" w:name="_Toc457900622"/>
      <w:bookmarkStart w:id="5" w:name="_Toc466175222"/>
      <w:bookmarkStart w:id="6" w:name="_Toc457788345"/>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66175223"/>
      <w:bookmarkStart w:id="8" w:name="_Toc457789593"/>
      <w:bookmarkStart w:id="9" w:name="_Toc457900623"/>
      <w:bookmarkStart w:id="10" w:name="_Toc457788346"/>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24"/>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24"/>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24"/>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11" w:name="_Toc457900624"/>
      <w:bookmarkStart w:id="12" w:name="_Toc466175224"/>
      <w:bookmarkStart w:id="13" w:name="_Toc457789594"/>
      <w:bookmarkStart w:id="14" w:name="_Toc457788347"/>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15" w:name="_Toc466175225"/>
      <w:bookmarkStart w:id="16" w:name="_Toc457788348"/>
      <w:bookmarkStart w:id="17" w:name="_Toc457789595"/>
      <w:bookmarkStart w:id="18" w:name="_Toc45790062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27"/>
        <w:spacing w:line="360" w:lineRule="auto"/>
        <w:ind w:firstLine="480" w:firstLineChars="200"/>
        <w:rPr>
          <w:rFonts w:ascii="等线 Light" w:eastAsia="等线 Light" w:hAnsiTheme="minorHAnsi" w:cstheme="minorHAnsi"/>
          <w:szCs w:val="18"/>
        </w:rPr>
      </w:pP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27"/>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23"/>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24"/>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24"/>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24"/>
        <w:numPr>
          <w:ilvl w:val="0"/>
          <w:numId w:val="4"/>
        </w:numPr>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需要阿里云服务器一台，目前是阿里云学生服务器，一年价格为114元，五个开发人员的工资为51570</w:t>
      </w:r>
      <w:r>
        <w:rPr>
          <w:rFonts w:hint="eastAsia" w:ascii="等线 Light" w:eastAsia="等线 Light" w:hAnsiTheme="minorHAnsi" w:cstheme="minorHAnsi"/>
          <w:b w:val="0"/>
          <w:sz w:val="24"/>
          <w:szCs w:val="18"/>
        </w:rPr>
        <w:t>元（按照成员在项目中平均工作1</w:t>
      </w:r>
      <w:r>
        <w:rPr>
          <w:rFonts w:ascii="等线 Light" w:eastAsia="等线 Light" w:hAnsiTheme="minorHAnsi" w:cstheme="minorHAnsi"/>
          <w:b w:val="0"/>
          <w:sz w:val="24"/>
          <w:szCs w:val="18"/>
        </w:rPr>
        <w:t>50</w:t>
      </w:r>
      <w:r>
        <w:rPr>
          <w:rFonts w:hint="eastAsia" w:ascii="等线 Light" w:eastAsia="等线 Light" w:hAnsiTheme="minorHAnsi" w:cstheme="minorHAnsi"/>
          <w:b w:val="0"/>
          <w:sz w:val="24"/>
          <w:szCs w:val="18"/>
        </w:rPr>
        <w:t>小时，平均工资6</w:t>
      </w:r>
      <w:r>
        <w:rPr>
          <w:rFonts w:ascii="等线 Light" w:eastAsia="等线 Light" w:hAnsiTheme="minorHAnsi" w:cstheme="minorHAnsi"/>
          <w:b w:val="0"/>
          <w:sz w:val="24"/>
          <w:szCs w:val="18"/>
        </w:rPr>
        <w:t>9</w:t>
      </w:r>
      <w:r>
        <w:rPr>
          <w:rFonts w:hint="eastAsia" w:ascii="等线 Light" w:eastAsia="等线 Light" w:hAnsiTheme="minorHAnsi" w:cstheme="minorHAnsi"/>
          <w:b w:val="0"/>
          <w:sz w:val="24"/>
          <w:szCs w:val="18"/>
        </w:rPr>
        <w:t>元）</w:t>
      </w:r>
      <w:r>
        <w:rPr>
          <w:rFonts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本项目软件主程序编写的语言：Python，Java等</w:t>
      </w:r>
      <w:r>
        <w:rPr>
          <w:rFonts w:hint="eastAsia" w:ascii="等线 Light" w:eastAsia="等线 Light" w:hAnsiTheme="minorHAnsi" w:cstheme="minorHAnsi"/>
          <w:b w:val="0"/>
          <w:sz w:val="24"/>
          <w:szCs w:val="18"/>
        </w:rPr>
        <w:t>。Flask框架实现微服务。</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r>
        <w:rPr>
          <w:rFonts w:hint="eastAsia" w:ascii="等线 Light" w:eastAsia="等线 Light" w:hAnsiTheme="minorHAnsi" w:cstheme="minorHAnsi"/>
          <w:b w:val="0"/>
          <w:sz w:val="24"/>
          <w:szCs w:val="18"/>
        </w:rPr>
        <w:t>将部分界面外包给设计专业的学生，</w:t>
      </w:r>
      <w:r>
        <w:rPr>
          <w:rFonts w:ascii="等线 Light" w:eastAsia="等线 Light" w:hAnsiTheme="minorHAnsi" w:cstheme="minorHAnsi"/>
          <w:b w:val="0"/>
          <w:sz w:val="24"/>
          <w:szCs w:val="18"/>
        </w:rPr>
        <w:t>设计出</w:t>
      </w:r>
      <w:r>
        <w:rPr>
          <w:rFonts w:hint="eastAsia" w:ascii="等线 Light" w:eastAsia="等线 Light" w:hAnsiTheme="minorHAnsi" w:cstheme="minorHAnsi"/>
          <w:b w:val="0"/>
          <w:sz w:val="24"/>
          <w:szCs w:val="18"/>
        </w:rPr>
        <w:t>符合现代人审美</w:t>
      </w:r>
      <w:r>
        <w:rPr>
          <w:rFonts w:ascii="等线 Light" w:eastAsia="等线 Light" w:hAnsiTheme="minorHAnsi" w:cstheme="minorHAnsi"/>
          <w:b w:val="0"/>
          <w:sz w:val="24"/>
          <w:szCs w:val="18"/>
        </w:rPr>
        <w:t xml:space="preserve">的界面。 </w:t>
      </w:r>
    </w:p>
    <w:p>
      <w:pPr>
        <w:pStyle w:val="24"/>
        <w:spacing w:line="360" w:lineRule="auto"/>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24"/>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24"/>
        <w:spacing w:line="360" w:lineRule="auto"/>
        <w:rPr>
          <w:rFonts w:ascii="等线 Light" w:eastAsia="等线 Light" w:hAnsiTheme="minorHAnsi" w:cstheme="minorHAnsi"/>
          <w:b w:val="0"/>
          <w:sz w:val="24"/>
          <w:szCs w:val="18"/>
        </w:rPr>
      </w:pPr>
    </w:p>
    <w:p>
      <w:pPr>
        <w:pStyle w:val="23"/>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23"/>
        <w:numPr>
          <w:ilvl w:val="0"/>
          <w:numId w:val="0"/>
        </w:numPr>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24"/>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p>
    <w:p>
      <w:pPr>
        <w:pStyle w:val="24"/>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22"/>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1核cpu</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2G内存</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1M带宽</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团建费用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2000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用于团队建设的物资购买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印刷</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0元</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2504元</w:t>
            </w:r>
          </w:p>
        </w:tc>
      </w:tr>
    </w:tbl>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24"/>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24"/>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24"/>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24"/>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24"/>
        <w:rPr>
          <w:rFonts w:ascii="等线 Light" w:eastAsia="等线 Light" w:hAnsiTheme="minorHAnsi" w:cstheme="minorHAnsi"/>
          <w:b w:val="0"/>
          <w:bCs/>
          <w:sz w:val="24"/>
          <w:szCs w:val="18"/>
        </w:rPr>
      </w:pPr>
    </w:p>
    <w:p>
      <w:pPr>
        <w:pStyle w:val="24"/>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9"/>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9"/>
        <w:numPr>
          <w:ilvl w:val="0"/>
          <w:numId w:val="5"/>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9"/>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9"/>
        <w:numPr>
          <w:ilvl w:val="0"/>
          <w:numId w:val="6"/>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9"/>
        <w:numPr>
          <w:ilvl w:val="0"/>
          <w:numId w:val="8"/>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9"/>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9"/>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rPr>
          <w:trHeight w:val="1255"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996749889"/>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0</w:t>
        </w:r>
        <w:r>
          <w:rPr>
            <w:rStyle w:val="21"/>
          </w:rPr>
          <w:fldChar w:fldCharType="end"/>
        </w:r>
      </w:p>
    </w:sdtContent>
  </w:sdt>
  <w:p>
    <w:pPr>
      <w:pStyle w:val="12"/>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sdt>
    <w:sdtPr>
      <w:rPr>
        <w:rStyle w:val="21"/>
      </w:rPr>
      <w:id w:val="891620898"/>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sdt>
    <w:sdtPr>
      <w:rPr>
        <w:rStyle w:val="21"/>
      </w:rPr>
      <w:id w:val="0"/>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321398224"/>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0</w:t>
        </w:r>
        <w:r>
          <w:rPr>
            <w:rStyle w:val="21"/>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2"/>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separate"/>
        </w:r>
        <w:r>
          <w:rPr>
            <w:rStyle w:val="21"/>
          </w:rPr>
          <w:t>18</w:t>
        </w:r>
        <w:r>
          <w:rPr>
            <w:rStyle w:val="21"/>
          </w:rPr>
          <w:fldChar w:fldCharType="end"/>
        </w:r>
      </w:p>
    </w:sdtContent>
  </w:sdt>
  <w:p>
    <w:pPr>
      <w:pStyle w:val="12"/>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23"/>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10">
    <w:nsid w:val="6F027EFA"/>
    <w:multiLevelType w:val="multilevel"/>
    <w:tmpl w:val="6F027E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3"/>
  </w:num>
  <w:num w:numId="4">
    <w:abstractNumId w:val="10"/>
  </w:num>
  <w:num w:numId="5">
    <w:abstractNumId w:val="4"/>
  </w:num>
  <w:num w:numId="6">
    <w:abstractNumId w:val="9"/>
  </w:num>
  <w:num w:numId="7">
    <w:abstractNumId w:val="1"/>
  </w:num>
  <w:num w:numId="8">
    <w:abstractNumId w:val="2"/>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attachedTemplate r:id="rId1"/>
  <w:documentProtection w:enforcement="0"/>
  <w:defaultTabStop w:val="425"/>
  <w:drawingGridHorizontalSpacing w:val="140"/>
  <w:drawingGridVerticalSpacing w:val="381"/>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03"/>
    <w:rsid w:val="00005931"/>
    <w:rsid w:val="00032280"/>
    <w:rsid w:val="000565E2"/>
    <w:rsid w:val="000B5E78"/>
    <w:rsid w:val="000E3E04"/>
    <w:rsid w:val="00121759"/>
    <w:rsid w:val="001274D5"/>
    <w:rsid w:val="001742D1"/>
    <w:rsid w:val="0017478E"/>
    <w:rsid w:val="001926A1"/>
    <w:rsid w:val="001A00A0"/>
    <w:rsid w:val="001F0725"/>
    <w:rsid w:val="00231A50"/>
    <w:rsid w:val="00276CE7"/>
    <w:rsid w:val="002939D0"/>
    <w:rsid w:val="0029734F"/>
    <w:rsid w:val="002A30F2"/>
    <w:rsid w:val="002B0BF2"/>
    <w:rsid w:val="002F4462"/>
    <w:rsid w:val="002F4B25"/>
    <w:rsid w:val="003412CF"/>
    <w:rsid w:val="003560CA"/>
    <w:rsid w:val="0036495B"/>
    <w:rsid w:val="00382BD4"/>
    <w:rsid w:val="003832B8"/>
    <w:rsid w:val="00387EC1"/>
    <w:rsid w:val="003A0CA5"/>
    <w:rsid w:val="003A7CBC"/>
    <w:rsid w:val="00425A88"/>
    <w:rsid w:val="004454C6"/>
    <w:rsid w:val="00447AFB"/>
    <w:rsid w:val="0046699D"/>
    <w:rsid w:val="00483D62"/>
    <w:rsid w:val="004A0C52"/>
    <w:rsid w:val="004D7EC6"/>
    <w:rsid w:val="004E6FFE"/>
    <w:rsid w:val="00510D4F"/>
    <w:rsid w:val="0051497A"/>
    <w:rsid w:val="00531DDE"/>
    <w:rsid w:val="00555747"/>
    <w:rsid w:val="00555D6D"/>
    <w:rsid w:val="005726BB"/>
    <w:rsid w:val="00597105"/>
    <w:rsid w:val="005B1274"/>
    <w:rsid w:val="005C1AEF"/>
    <w:rsid w:val="005E1956"/>
    <w:rsid w:val="005E22BD"/>
    <w:rsid w:val="00602BEF"/>
    <w:rsid w:val="006246A7"/>
    <w:rsid w:val="00634B03"/>
    <w:rsid w:val="006A754B"/>
    <w:rsid w:val="006C5BA2"/>
    <w:rsid w:val="006E34E7"/>
    <w:rsid w:val="006E4201"/>
    <w:rsid w:val="007521DA"/>
    <w:rsid w:val="00754171"/>
    <w:rsid w:val="00754211"/>
    <w:rsid w:val="00790D9B"/>
    <w:rsid w:val="00796BE7"/>
    <w:rsid w:val="00802FC3"/>
    <w:rsid w:val="00812FC2"/>
    <w:rsid w:val="008207CD"/>
    <w:rsid w:val="00867A6F"/>
    <w:rsid w:val="008837CF"/>
    <w:rsid w:val="00883FC4"/>
    <w:rsid w:val="008960AC"/>
    <w:rsid w:val="008B2C67"/>
    <w:rsid w:val="008B51CA"/>
    <w:rsid w:val="008B5E3B"/>
    <w:rsid w:val="008B6528"/>
    <w:rsid w:val="008C6C21"/>
    <w:rsid w:val="008D35D2"/>
    <w:rsid w:val="008F11AE"/>
    <w:rsid w:val="008F7FEB"/>
    <w:rsid w:val="009130FD"/>
    <w:rsid w:val="00915AC3"/>
    <w:rsid w:val="00915DF3"/>
    <w:rsid w:val="00931315"/>
    <w:rsid w:val="0096549F"/>
    <w:rsid w:val="009901DD"/>
    <w:rsid w:val="0099445B"/>
    <w:rsid w:val="009A09E1"/>
    <w:rsid w:val="009C13C1"/>
    <w:rsid w:val="009C1A19"/>
    <w:rsid w:val="009C24EF"/>
    <w:rsid w:val="009D3F3D"/>
    <w:rsid w:val="009E3105"/>
    <w:rsid w:val="00A50289"/>
    <w:rsid w:val="00A90999"/>
    <w:rsid w:val="00AA3D45"/>
    <w:rsid w:val="00AC1CEF"/>
    <w:rsid w:val="00B02837"/>
    <w:rsid w:val="00B06044"/>
    <w:rsid w:val="00B8061C"/>
    <w:rsid w:val="00BA43F6"/>
    <w:rsid w:val="00BB5B96"/>
    <w:rsid w:val="00C15AF1"/>
    <w:rsid w:val="00C33933"/>
    <w:rsid w:val="00C354D6"/>
    <w:rsid w:val="00C61197"/>
    <w:rsid w:val="00C7168F"/>
    <w:rsid w:val="00C80DE5"/>
    <w:rsid w:val="00C82A90"/>
    <w:rsid w:val="00C9341D"/>
    <w:rsid w:val="00CB2985"/>
    <w:rsid w:val="00D652DA"/>
    <w:rsid w:val="00DE0D7A"/>
    <w:rsid w:val="00E3182B"/>
    <w:rsid w:val="00E47347"/>
    <w:rsid w:val="00E80133"/>
    <w:rsid w:val="00E92731"/>
    <w:rsid w:val="00EB1131"/>
    <w:rsid w:val="00EC4079"/>
    <w:rsid w:val="00F30D47"/>
    <w:rsid w:val="00F43C54"/>
    <w:rsid w:val="00F75C26"/>
    <w:rsid w:val="00F813D5"/>
    <w:rsid w:val="00F8421C"/>
    <w:rsid w:val="00FD014F"/>
    <w:rsid w:val="00FD12DB"/>
    <w:rsid w:val="00FF4867"/>
    <w:rsid w:val="04E04878"/>
    <w:rsid w:val="0529093A"/>
    <w:rsid w:val="4875462C"/>
    <w:rsid w:val="4E6E2843"/>
    <w:rsid w:val="528C5039"/>
    <w:rsid w:val="595C69D7"/>
    <w:rsid w:val="634C751D"/>
    <w:rsid w:val="75862698"/>
    <w:rsid w:val="77FF658C"/>
    <w:rsid w:val="7C06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99"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kern w:val="44"/>
      <w:sz w:val="44"/>
    </w:rPr>
  </w:style>
  <w:style w:type="paragraph" w:styleId="3">
    <w:name w:val="heading 2"/>
    <w:basedOn w:val="1"/>
    <w:next w:val="4"/>
    <w:link w:val="30"/>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1"/>
    <w:qFormat/>
    <w:uiPriority w:val="0"/>
    <w:pPr>
      <w:keepNext/>
      <w:keepLines/>
      <w:spacing w:before="260" w:after="260" w:line="416" w:lineRule="auto"/>
      <w:outlineLvl w:val="2"/>
    </w:pPr>
    <w:rPr>
      <w:b/>
      <w:sz w:val="32"/>
    </w:rPr>
  </w:style>
  <w:style w:type="paragraph" w:styleId="6">
    <w:name w:val="heading 4"/>
    <w:basedOn w:val="1"/>
    <w:next w:val="4"/>
    <w:link w:val="32"/>
    <w:qFormat/>
    <w:uiPriority w:val="0"/>
    <w:pPr>
      <w:keepNext/>
      <w:keepLines/>
      <w:spacing w:before="280" w:after="290" w:line="376" w:lineRule="auto"/>
      <w:outlineLvl w:val="3"/>
    </w:pPr>
    <w:rPr>
      <w:rFonts w:ascii="Arial" w:hAnsi="Arial" w:eastAsia="黑体"/>
      <w:b/>
    </w:rPr>
  </w:style>
  <w:style w:type="character" w:default="1" w:styleId="20">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7">
    <w:name w:val="toc 7"/>
    <w:basedOn w:val="1"/>
    <w:next w:val="1"/>
    <w:semiHidden/>
    <w:uiPriority w:val="0"/>
    <w:pPr>
      <w:ind w:left="2520"/>
    </w:pPr>
  </w:style>
  <w:style w:type="paragraph" w:styleId="8">
    <w:name w:val="toc 5"/>
    <w:basedOn w:val="1"/>
    <w:next w:val="1"/>
    <w:semiHidden/>
    <w:qFormat/>
    <w:uiPriority w:val="0"/>
    <w:pPr>
      <w:ind w:left="1680"/>
    </w:pPr>
  </w:style>
  <w:style w:type="paragraph" w:styleId="9">
    <w:name w:val="toc 3"/>
    <w:basedOn w:val="1"/>
    <w:next w:val="1"/>
    <w:qFormat/>
    <w:uiPriority w:val="39"/>
    <w:pPr>
      <w:ind w:left="840"/>
    </w:pPr>
  </w:style>
  <w:style w:type="paragraph" w:styleId="10">
    <w:name w:val="toc 8"/>
    <w:basedOn w:val="1"/>
    <w:next w:val="1"/>
    <w:semiHidden/>
    <w:qFormat/>
    <w:uiPriority w:val="0"/>
    <w:pPr>
      <w:ind w:left="2940"/>
    </w:pPr>
  </w:style>
  <w:style w:type="paragraph" w:styleId="11">
    <w:name w:val="Balloon Text"/>
    <w:basedOn w:val="1"/>
    <w:link w:val="28"/>
    <w:unhideWhenUsed/>
    <w:uiPriority w:val="99"/>
    <w:rPr>
      <w:sz w:val="18"/>
      <w:szCs w:val="18"/>
    </w:rPr>
  </w:style>
  <w:style w:type="paragraph" w:styleId="12">
    <w:name w:val="footer"/>
    <w:basedOn w:val="1"/>
    <w:semiHidden/>
    <w:qFormat/>
    <w:uiPriority w:val="0"/>
    <w:pPr>
      <w:tabs>
        <w:tab w:val="center" w:pos="4153"/>
        <w:tab w:val="right" w:pos="8306"/>
      </w:tabs>
      <w:snapToGrid w:val="0"/>
      <w:jc w:val="left"/>
    </w:pPr>
    <w:rPr>
      <w:sz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4">
    <w:name w:val="toc 1"/>
    <w:basedOn w:val="1"/>
    <w:next w:val="1"/>
    <w:qFormat/>
    <w:uiPriority w:val="39"/>
  </w:style>
  <w:style w:type="paragraph" w:styleId="15">
    <w:name w:val="toc 4"/>
    <w:basedOn w:val="1"/>
    <w:next w:val="1"/>
    <w:semiHidden/>
    <w:qFormat/>
    <w:uiPriority w:val="0"/>
    <w:pPr>
      <w:ind w:left="1260"/>
    </w:pPr>
  </w:style>
  <w:style w:type="paragraph" w:styleId="16">
    <w:name w:val="toc 6"/>
    <w:basedOn w:val="1"/>
    <w:next w:val="1"/>
    <w:semiHidden/>
    <w:qFormat/>
    <w:uiPriority w:val="0"/>
    <w:pPr>
      <w:ind w:left="2100"/>
    </w:pPr>
  </w:style>
  <w:style w:type="paragraph" w:styleId="17">
    <w:name w:val="toc 2"/>
    <w:basedOn w:val="1"/>
    <w:next w:val="1"/>
    <w:uiPriority w:val="39"/>
    <w:pPr>
      <w:ind w:left="420"/>
    </w:pPr>
  </w:style>
  <w:style w:type="paragraph" w:styleId="18">
    <w:name w:val="toc 9"/>
    <w:basedOn w:val="1"/>
    <w:next w:val="1"/>
    <w:semiHidden/>
    <w:qFormat/>
    <w:uiPriority w:val="0"/>
    <w:pPr>
      <w:ind w:left="3360"/>
    </w:pPr>
  </w:style>
  <w:style w:type="paragraph" w:styleId="19">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1">
    <w:name w:val="page number"/>
    <w:basedOn w:val="20"/>
    <w:semiHidden/>
    <w:qFormat/>
    <w:uiPriority w:val="0"/>
  </w:style>
  <w:style w:type="paragraph" w:customStyle="1" w:styleId="23">
    <w:name w:val="章"/>
    <w:basedOn w:val="1"/>
    <w:qFormat/>
    <w:uiPriority w:val="0"/>
    <w:pPr>
      <w:numPr>
        <w:ilvl w:val="0"/>
        <w:numId w:val="1"/>
      </w:numPr>
    </w:pPr>
    <w:rPr>
      <w:b/>
      <w:sz w:val="30"/>
    </w:rPr>
  </w:style>
  <w:style w:type="paragraph" w:customStyle="1" w:styleId="24">
    <w:name w:val="节"/>
    <w:basedOn w:val="1"/>
    <w:qFormat/>
    <w:uiPriority w:val="0"/>
    <w:rPr>
      <w:b/>
    </w:rPr>
  </w:style>
  <w:style w:type="paragraph" w:customStyle="1" w:styleId="25">
    <w:name w:val="1级 条"/>
    <w:basedOn w:val="1"/>
    <w:qFormat/>
    <w:uiPriority w:val="0"/>
    <w:rPr>
      <w:b/>
    </w:rPr>
  </w:style>
  <w:style w:type="paragraph" w:customStyle="1" w:styleId="26">
    <w:name w:val="2级 条"/>
    <w:basedOn w:val="1"/>
    <w:qFormat/>
    <w:uiPriority w:val="0"/>
  </w:style>
  <w:style w:type="paragraph" w:customStyle="1" w:styleId="27">
    <w:name w:val="文档正文"/>
    <w:basedOn w:val="1"/>
    <w:qFormat/>
    <w:uiPriority w:val="0"/>
    <w:rPr>
      <w:sz w:val="24"/>
    </w:rPr>
  </w:style>
  <w:style w:type="character" w:customStyle="1" w:styleId="28">
    <w:name w:val="批注框文本 字符"/>
    <w:basedOn w:val="20"/>
    <w:link w:val="11"/>
    <w:semiHidden/>
    <w:qFormat/>
    <w:uiPriority w:val="99"/>
    <w:rPr>
      <w:kern w:val="2"/>
      <w:sz w:val="18"/>
      <w:szCs w:val="18"/>
    </w:rPr>
  </w:style>
  <w:style w:type="character" w:customStyle="1" w:styleId="29">
    <w:name w:val="标题 1 字符"/>
    <w:basedOn w:val="20"/>
    <w:link w:val="2"/>
    <w:qFormat/>
    <w:uiPriority w:val="0"/>
    <w:rPr>
      <w:b/>
      <w:kern w:val="44"/>
      <w:sz w:val="44"/>
    </w:rPr>
  </w:style>
  <w:style w:type="character" w:customStyle="1" w:styleId="30">
    <w:name w:val="标题 2 字符"/>
    <w:basedOn w:val="20"/>
    <w:link w:val="3"/>
    <w:qFormat/>
    <w:uiPriority w:val="0"/>
    <w:rPr>
      <w:rFonts w:ascii="Arial" w:hAnsi="Arial" w:eastAsia="黑体"/>
      <w:b/>
      <w:kern w:val="2"/>
      <w:sz w:val="32"/>
    </w:rPr>
  </w:style>
  <w:style w:type="character" w:customStyle="1" w:styleId="31">
    <w:name w:val="标题 3 字符"/>
    <w:basedOn w:val="20"/>
    <w:link w:val="5"/>
    <w:qFormat/>
    <w:uiPriority w:val="0"/>
    <w:rPr>
      <w:b/>
      <w:kern w:val="2"/>
      <w:sz w:val="32"/>
    </w:rPr>
  </w:style>
  <w:style w:type="character" w:customStyle="1" w:styleId="32">
    <w:name w:val="标题 4 字符"/>
    <w:basedOn w:val="20"/>
    <w:link w:val="6"/>
    <w:qFormat/>
    <w:uiPriority w:val="0"/>
    <w:rPr>
      <w:rFonts w:ascii="Arial" w:hAnsi="Arial" w:eastAsia="黑体"/>
      <w:b/>
      <w:kern w:val="2"/>
      <w:sz w:val="28"/>
    </w:rPr>
  </w:style>
  <w:style w:type="paragraph" w:customStyle="1" w:styleId="33">
    <w:name w:val="List Paragraph"/>
    <w:basedOn w:val="1"/>
    <w:qFormat/>
    <w:uiPriority w:val="34"/>
    <w:pPr>
      <w:ind w:firstLine="420" w:firstLineChars="200"/>
    </w:pPr>
  </w:style>
  <w:style w:type="character" w:customStyle="1" w:styleId="34">
    <w:name w:val="Placeholder Text"/>
    <w:basedOn w:val="2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C:\Users\zbook.taobao.com\Desktop\&#36719;&#20214;&#38656;&#27714;\2019Software\&#25991;&#26723;&#27169;&#26495;\ISO9001&#26631;&#20934;&#25991;&#26723;&#27169;&#29256;\&#21487;&#34892;&#24615;&#20998;&#26512;&#25253;&#21578;%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可行性分析报告 .dot</Template>
  <Pages>20</Pages>
  <Words>1200</Words>
  <Characters>6843</Characters>
  <Lines>57</Lines>
  <Paragraphs>16</Paragraphs>
  <TotalTime>0</TotalTime>
  <ScaleCrop>false</ScaleCrop>
  <LinksUpToDate>false</LinksUpToDate>
  <CharactersWithSpaces>8027</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2019-10-29T16:49:00Z</dcterms:created>
  <dc:creator>陈旭滨</dc:creator>
  <cp:lastModifiedBy>boboge</cp:lastModifiedBy>
  <cp:lastPrinted>1901-01-01T00:00:00Z</cp:lastPrinted>
  <dcterms:modified xsi:type="dcterms:W3CDTF">2021-06-29T14:26:03Z</dcterms:modified>
  <dc:title>第1章</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AE15D5DC66E542B6A1A5A7D702CCCE3F</vt:lpwstr>
  </property>
</Properties>
</file>